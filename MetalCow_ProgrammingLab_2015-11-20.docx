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887944" w14:textId="0660CCA2" w:rsidR="00745C0F" w:rsidRPr="00632ED4" w:rsidRDefault="00745C0F" w:rsidP="00193AA3">
      <w:pPr>
        <w:pStyle w:val="Heading1"/>
        <w:spacing w:after="3000"/>
        <w:rPr>
          <w:sz w:val="96"/>
        </w:rPr>
      </w:pPr>
      <w:r w:rsidRPr="00632ED4">
        <w:t>Programming CRASH COURSE</w:t>
      </w:r>
      <w:bookmarkStart w:id="0" w:name="_GoBack"/>
      <w:bookmarkEnd w:id="0"/>
    </w:p>
    <w:p w14:paraId="25A0D416" w14:textId="72FF72B3" w:rsidR="00791293" w:rsidRPr="00632ED4" w:rsidRDefault="00957871">
      <w:pPr>
        <w:pStyle w:val="Heading2"/>
        <w:rPr>
          <w:sz w:val="36"/>
        </w:rPr>
      </w:pPr>
      <w:r w:rsidRPr="00632ED4">
        <w:rPr>
          <w:sz w:val="36"/>
        </w:rPr>
        <w:drawing>
          <wp:anchor distT="0" distB="0" distL="114300" distR="114300" simplePos="0" relativeHeight="251660288" behindDoc="0" locked="0" layoutInCell="1" allowOverlap="1" wp14:anchorId="22CF46AF" wp14:editId="5B07FFBB">
            <wp:simplePos x="0" y="0"/>
            <wp:positionH relativeFrom="column">
              <wp:posOffset>5417185</wp:posOffset>
            </wp:positionH>
            <wp:positionV relativeFrom="paragraph">
              <wp:posOffset>744855</wp:posOffset>
            </wp:positionV>
            <wp:extent cx="1459230" cy="1945640"/>
            <wp:effectExtent l="0" t="0" r="0" b="10160"/>
            <wp:wrapTight wrapText="bothSides">
              <wp:wrapPolygon edited="0">
                <wp:start x="0" y="0"/>
                <wp:lineTo x="0" y="21431"/>
                <wp:lineTo x="21055" y="21431"/>
                <wp:lineTo x="210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59230" cy="1945640"/>
                    </a:xfrm>
                    <a:prstGeom prst="rect">
                      <a:avLst/>
                    </a:prstGeom>
                  </pic:spPr>
                </pic:pic>
              </a:graphicData>
            </a:graphic>
            <wp14:sizeRelH relativeFrom="page">
              <wp14:pctWidth>0</wp14:pctWidth>
            </wp14:sizeRelH>
            <wp14:sizeRelV relativeFrom="page">
              <wp14:pctHeight>0</wp14:pctHeight>
            </wp14:sizeRelV>
          </wp:anchor>
        </w:drawing>
      </w:r>
      <w:r w:rsidR="00257A57" w:rsidRPr="00632ED4">
        <w:rPr>
          <w:sz w:val="36"/>
        </w:rPr>
        <w:t>Why Programming?</w:t>
      </w:r>
    </w:p>
    <w:p w14:paraId="25F5142E" w14:textId="60B3F65F" w:rsidR="00257A57" w:rsidRPr="00632ED4" w:rsidRDefault="00257A57" w:rsidP="000F0369">
      <w:pPr>
        <w:pStyle w:val="BlockText"/>
        <w:keepNext/>
        <w:rPr>
          <w:sz w:val="24"/>
        </w:rPr>
      </w:pPr>
      <w:r w:rsidRPr="00632ED4">
        <w:rPr>
          <w:sz w:val="24"/>
        </w:rPr>
        <w:t>Computers and other electronic devices are finite state machines.</w:t>
      </w:r>
      <w:r w:rsidR="00692323" w:rsidRPr="00632ED4">
        <w:rPr>
          <w:sz w:val="24"/>
        </w:rPr>
        <w:t xml:space="preserve">  This means </w:t>
      </w:r>
      <w:r w:rsidRPr="00632ED4">
        <w:rPr>
          <w:sz w:val="24"/>
        </w:rPr>
        <w:t>that at any given moment they can exist in only one of many possible states.  Take for example, a light bulb.  A light bulb is a binary finite state machine.  Binary means ‘two’ so a light bulb can exist in only one of two possible states: ON or OFF.</w:t>
      </w:r>
      <w:r w:rsidR="000F0369" w:rsidRPr="00632ED4">
        <w:rPr>
          <w:sz w:val="24"/>
        </w:rPr>
        <w:t xml:space="preserve"> At their most basic </w:t>
      </w:r>
      <w:r w:rsidR="0066417D" w:rsidRPr="00632ED4">
        <w:rPr>
          <w:sz w:val="24"/>
        </w:rPr>
        <w:t>level, computer processors</w:t>
      </w:r>
      <w:r w:rsidR="000F0369" w:rsidRPr="00632ED4">
        <w:rPr>
          <w:sz w:val="24"/>
        </w:rPr>
        <w:t xml:space="preserve"> are built from many </w:t>
      </w:r>
      <w:r w:rsidR="0066417D" w:rsidRPr="00632ED4">
        <w:rPr>
          <w:sz w:val="24"/>
        </w:rPr>
        <w:t>circuits</w:t>
      </w:r>
      <w:r w:rsidR="000F0369" w:rsidRPr="00632ED4">
        <w:rPr>
          <w:sz w:val="24"/>
        </w:rPr>
        <w:t xml:space="preserve"> that can be either ON or OFF.  To control these MILLIONS of switches to crea</w:t>
      </w:r>
      <w:r w:rsidR="003F4EC0" w:rsidRPr="00632ED4">
        <w:rPr>
          <w:sz w:val="24"/>
        </w:rPr>
        <w:t>te the countless states that a</w:t>
      </w:r>
      <w:r w:rsidR="000F0369" w:rsidRPr="00632ED4">
        <w:rPr>
          <w:sz w:val="24"/>
        </w:rPr>
        <w:t xml:space="preserve"> computer can be in we use computer programming languages.</w:t>
      </w:r>
    </w:p>
    <w:p w14:paraId="04A21BB7" w14:textId="05E902EE" w:rsidR="0066417D" w:rsidRPr="00632ED4" w:rsidRDefault="0066417D" w:rsidP="00257A57">
      <w:pPr>
        <w:pStyle w:val="BlockText"/>
        <w:rPr>
          <w:sz w:val="24"/>
        </w:rPr>
      </w:pPr>
      <w:r w:rsidRPr="00632ED4">
        <w:rPr>
          <w:sz w:val="24"/>
        </w:rPr>
        <w:t xml:space="preserve">There are many different programming languages.  Each is designed to fit a different need and has different abilities and limitations. </w:t>
      </w:r>
      <w:r w:rsidR="003F4EC0" w:rsidRPr="00632ED4">
        <w:rPr>
          <w:sz w:val="24"/>
        </w:rPr>
        <w:t>To control the MetalCow robot we will be using Java.  Java is a compiled language that is derived from C++.  Can you find Java on the Family Tree</w:t>
      </w:r>
      <w:r w:rsidR="00313E40" w:rsidRPr="00632ED4">
        <w:rPr>
          <w:sz w:val="24"/>
        </w:rPr>
        <w:t xml:space="preserve">: </w:t>
      </w:r>
      <w:hyperlink r:id="rId9" w:history="1">
        <w:r w:rsidR="00313E40" w:rsidRPr="00632ED4">
          <w:rPr>
            <w:rStyle w:val="Hyperlink"/>
            <w:sz w:val="24"/>
          </w:rPr>
          <w:t>https://goo.gl/BP0L9M</w:t>
        </w:r>
      </w:hyperlink>
      <w:r w:rsidR="00313E40" w:rsidRPr="00632ED4">
        <w:rPr>
          <w:sz w:val="24"/>
        </w:rPr>
        <w:t xml:space="preserve">? </w:t>
      </w:r>
    </w:p>
    <w:p w14:paraId="6DBCB4B8" w14:textId="43AFEDF2" w:rsidR="003F4EC0" w:rsidRPr="00632ED4" w:rsidRDefault="00476E4E" w:rsidP="003F4EC0">
      <w:pPr>
        <w:pStyle w:val="Heading2"/>
        <w:rPr>
          <w:sz w:val="36"/>
        </w:rPr>
      </w:pPr>
      <w:r w:rsidRPr="00632ED4">
        <w:rPr>
          <w:sz w:val="24"/>
        </w:rPr>
        <w:lastRenderedPageBreak/>
        <w:drawing>
          <wp:anchor distT="0" distB="0" distL="114300" distR="114300" simplePos="0" relativeHeight="251661312" behindDoc="0" locked="0" layoutInCell="1" allowOverlap="1" wp14:anchorId="190CB06F" wp14:editId="3F42761E">
            <wp:simplePos x="0" y="0"/>
            <wp:positionH relativeFrom="column">
              <wp:posOffset>5083175</wp:posOffset>
            </wp:positionH>
            <wp:positionV relativeFrom="paragraph">
              <wp:posOffset>686435</wp:posOffset>
            </wp:positionV>
            <wp:extent cx="1622425" cy="1622425"/>
            <wp:effectExtent l="0" t="0" r="3175" b="3175"/>
            <wp:wrapTight wrapText="bothSides">
              <wp:wrapPolygon edited="0">
                <wp:start x="1691" y="0"/>
                <wp:lineTo x="0" y="1691"/>
                <wp:lineTo x="0" y="17246"/>
                <wp:lineTo x="4058" y="21304"/>
                <wp:lineTo x="5072" y="21304"/>
                <wp:lineTo x="15555" y="21304"/>
                <wp:lineTo x="16570" y="21304"/>
                <wp:lineTo x="20966" y="17246"/>
                <wp:lineTo x="21304" y="12850"/>
                <wp:lineTo x="21304" y="8454"/>
                <wp:lineTo x="20966" y="3720"/>
                <wp:lineTo x="13526" y="0"/>
                <wp:lineTo x="9130" y="0"/>
                <wp:lineTo x="1691"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22425" cy="1622425"/>
                    </a:xfrm>
                    <a:prstGeom prst="rect">
                      <a:avLst/>
                    </a:prstGeom>
                  </pic:spPr>
                </pic:pic>
              </a:graphicData>
            </a:graphic>
            <wp14:sizeRelH relativeFrom="page">
              <wp14:pctWidth>0</wp14:pctWidth>
            </wp14:sizeRelH>
            <wp14:sizeRelV relativeFrom="page">
              <wp14:pctHeight>0</wp14:pctHeight>
            </wp14:sizeRelV>
          </wp:anchor>
        </w:drawing>
      </w:r>
      <w:r w:rsidR="003F4EC0" w:rsidRPr="00632ED4">
        <w:rPr>
          <w:sz w:val="36"/>
        </w:rPr>
        <w:t>Starting a Project</w:t>
      </w:r>
    </w:p>
    <w:p w14:paraId="0961B57B" w14:textId="1D0AD591" w:rsidR="00313E40" w:rsidRPr="00632ED4" w:rsidRDefault="00313E40" w:rsidP="00257A57">
      <w:pPr>
        <w:pStyle w:val="BlockText"/>
        <w:rPr>
          <w:sz w:val="24"/>
        </w:rPr>
      </w:pPr>
      <w:r w:rsidRPr="00632ED4">
        <w:rPr>
          <w:sz w:val="24"/>
        </w:rPr>
        <w:t>To program in Java all you really need is to have the Java SDK (Software Development Kit) installed on your computer and a text editor such as Notepad.  However, just like Photoshop can help us to make images easier than we can make those images in Microsoft Paint, there are software packages called Integrated Development Environments (IDE) that help us to write complex computer programs.  For MetalCow we will be using the Eclipse IDE.</w:t>
      </w:r>
    </w:p>
    <w:p w14:paraId="792469C0" w14:textId="07AF6B05" w:rsidR="00313E40" w:rsidRPr="00632ED4" w:rsidRDefault="00313E40" w:rsidP="005C405B">
      <w:pPr>
        <w:pStyle w:val="BlockText"/>
        <w:numPr>
          <w:ilvl w:val="0"/>
          <w:numId w:val="8"/>
        </w:numPr>
        <w:ind w:left="900" w:hanging="540"/>
        <w:rPr>
          <w:sz w:val="24"/>
        </w:rPr>
      </w:pPr>
      <w:r w:rsidRPr="00632ED4">
        <w:rPr>
          <w:sz w:val="24"/>
        </w:rPr>
        <w:t xml:space="preserve">Locate the </w:t>
      </w:r>
      <w:r w:rsidRPr="00632ED4">
        <w:rPr>
          <w:b/>
          <w:sz w:val="24"/>
        </w:rPr>
        <w:t>Eclipse icon and open it</w:t>
      </w:r>
    </w:p>
    <w:p w14:paraId="72069B27" w14:textId="4B99DA2A" w:rsidR="00E26236" w:rsidRPr="00476E4E" w:rsidRDefault="00313E40" w:rsidP="007E3313">
      <w:pPr>
        <w:pStyle w:val="BlockText"/>
        <w:numPr>
          <w:ilvl w:val="0"/>
          <w:numId w:val="8"/>
        </w:numPr>
        <w:ind w:left="900" w:hanging="540"/>
        <w:rPr>
          <w:sz w:val="24"/>
        </w:rPr>
      </w:pPr>
      <w:r w:rsidRPr="00476E4E">
        <w:rPr>
          <w:sz w:val="24"/>
        </w:rPr>
        <w:t xml:space="preserve">Select </w:t>
      </w:r>
      <w:r w:rsidRPr="00476E4E">
        <w:rPr>
          <w:b/>
          <w:sz w:val="24"/>
        </w:rPr>
        <w:t>File-&gt;</w:t>
      </w:r>
      <w:r w:rsidR="00E26236" w:rsidRPr="00476E4E">
        <w:rPr>
          <w:b/>
          <w:sz w:val="24"/>
        </w:rPr>
        <w:t>New-&gt;Java Project</w:t>
      </w:r>
      <w:r w:rsidR="00E26236" w:rsidRPr="00632ED4">
        <w:rPr>
          <w:noProof/>
          <w:sz w:val="24"/>
          <w:lang w:eastAsia="en-US"/>
        </w:rPr>
        <w:drawing>
          <wp:inline distT="0" distB="0" distL="0" distR="0" wp14:anchorId="484668FB" wp14:editId="6C0D3156">
            <wp:extent cx="5307965" cy="1540682"/>
            <wp:effectExtent l="0" t="0" r="635" b="8890"/>
            <wp:docPr id="3" name="Picture 3" descr="../../Desktop/Screen%20Shot%202015-11-18%20at%208.47.5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1-18%20at%208.47.59%20PM.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9228" cy="1546854"/>
                    </a:xfrm>
                    <a:prstGeom prst="rect">
                      <a:avLst/>
                    </a:prstGeom>
                    <a:noFill/>
                    <a:ln>
                      <a:noFill/>
                    </a:ln>
                  </pic:spPr>
                </pic:pic>
              </a:graphicData>
            </a:graphic>
          </wp:inline>
        </w:drawing>
      </w:r>
    </w:p>
    <w:p w14:paraId="7E31F8CC" w14:textId="4E841D6C" w:rsidR="00E26236" w:rsidRPr="00632ED4" w:rsidRDefault="0020018C" w:rsidP="005C405B">
      <w:pPr>
        <w:pStyle w:val="BlockText"/>
        <w:numPr>
          <w:ilvl w:val="0"/>
          <w:numId w:val="8"/>
        </w:numPr>
        <w:ind w:left="900" w:hanging="540"/>
        <w:rPr>
          <w:sz w:val="24"/>
        </w:rPr>
      </w:pPr>
      <w:r w:rsidRPr="00632ED4">
        <w:rPr>
          <w:b/>
          <w:sz w:val="24"/>
        </w:rPr>
        <w:t>Name your Project: “PracticeLab_</w:t>
      </w:r>
      <w:r w:rsidRPr="00632ED4">
        <w:rPr>
          <w:b/>
          <w:i/>
          <w:sz w:val="24"/>
        </w:rPr>
        <w:t>FIRSTNAME</w:t>
      </w:r>
      <w:r w:rsidRPr="00632ED4">
        <w:rPr>
          <w:b/>
          <w:sz w:val="24"/>
        </w:rPr>
        <w:t>”</w:t>
      </w:r>
      <w:r w:rsidRPr="00632ED4">
        <w:rPr>
          <w:sz w:val="24"/>
        </w:rPr>
        <w:t xml:space="preserve"> </w:t>
      </w:r>
      <w:r w:rsidRPr="00632ED4">
        <w:rPr>
          <w:noProof/>
          <w:sz w:val="24"/>
          <w:lang w:eastAsia="en-US"/>
        </w:rPr>
        <w:drawing>
          <wp:inline distT="0" distB="0" distL="0" distR="0" wp14:anchorId="43F950F9" wp14:editId="38B60C21">
            <wp:extent cx="6400800" cy="2298700"/>
            <wp:effectExtent l="0" t="0" r="0" b="12700"/>
            <wp:docPr id="5" name="Picture 5" descr="../../Desktop/Screen%20Shot%202015-11-18%20at%208.53.04%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5-11-18%20at%208.53.04%20PM.p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2298700"/>
                    </a:xfrm>
                    <a:prstGeom prst="rect">
                      <a:avLst/>
                    </a:prstGeom>
                    <a:noFill/>
                    <a:ln>
                      <a:noFill/>
                    </a:ln>
                  </pic:spPr>
                </pic:pic>
              </a:graphicData>
            </a:graphic>
          </wp:inline>
        </w:drawing>
      </w:r>
    </w:p>
    <w:p w14:paraId="3CCF7C80" w14:textId="14A32836" w:rsidR="0020018C" w:rsidRPr="00632ED4" w:rsidRDefault="0020018C" w:rsidP="005C405B">
      <w:pPr>
        <w:pStyle w:val="BlockText"/>
        <w:numPr>
          <w:ilvl w:val="0"/>
          <w:numId w:val="8"/>
        </w:numPr>
        <w:ind w:left="900" w:hanging="540"/>
        <w:rPr>
          <w:sz w:val="24"/>
        </w:rPr>
      </w:pPr>
      <w:r w:rsidRPr="00632ED4">
        <w:rPr>
          <w:sz w:val="24"/>
        </w:rPr>
        <w:lastRenderedPageBreak/>
        <w:t xml:space="preserve">The remaining options can be left as default.  </w:t>
      </w:r>
      <w:r w:rsidRPr="00632ED4">
        <w:rPr>
          <w:b/>
          <w:sz w:val="24"/>
        </w:rPr>
        <w:t>Click Finish</w:t>
      </w:r>
    </w:p>
    <w:p w14:paraId="45B1B9EF" w14:textId="11503EC1" w:rsidR="0020018C" w:rsidRPr="00632ED4" w:rsidRDefault="0020018C" w:rsidP="005C405B">
      <w:pPr>
        <w:pStyle w:val="BlockText"/>
        <w:numPr>
          <w:ilvl w:val="0"/>
          <w:numId w:val="8"/>
        </w:numPr>
        <w:ind w:left="900" w:hanging="540"/>
        <w:rPr>
          <w:sz w:val="24"/>
        </w:rPr>
      </w:pPr>
      <w:r w:rsidRPr="00632ED4">
        <w:rPr>
          <w:sz w:val="24"/>
        </w:rPr>
        <w:t xml:space="preserve">Now on the left side of the screen you should see a new Project listed with your name. </w:t>
      </w:r>
      <w:r w:rsidR="002552F4" w:rsidRPr="00632ED4">
        <w:rPr>
          <w:sz w:val="24"/>
        </w:rPr>
        <w:t xml:space="preserve">Add a new Class </w:t>
      </w:r>
      <w:r w:rsidRPr="00632ED4">
        <w:rPr>
          <w:sz w:val="24"/>
        </w:rPr>
        <w:t>file</w:t>
      </w:r>
      <w:r w:rsidR="002552F4" w:rsidRPr="00632ED4">
        <w:rPr>
          <w:sz w:val="24"/>
        </w:rPr>
        <w:t xml:space="preserve">: </w:t>
      </w:r>
      <w:r w:rsidR="002C20C2" w:rsidRPr="00632ED4">
        <w:rPr>
          <w:b/>
          <w:sz w:val="24"/>
        </w:rPr>
        <w:t>Select File-&gt;New-&gt;Class</w:t>
      </w:r>
      <w:r w:rsidR="002C20C2" w:rsidRPr="00632ED4">
        <w:rPr>
          <w:noProof/>
          <w:sz w:val="24"/>
          <w:lang w:eastAsia="en-US"/>
        </w:rPr>
        <w:drawing>
          <wp:inline distT="0" distB="0" distL="0" distR="0" wp14:anchorId="7206D147" wp14:editId="1604755A">
            <wp:extent cx="5651029" cy="2286000"/>
            <wp:effectExtent l="0" t="0" r="0" b="0"/>
            <wp:docPr id="6" name="Picture 6" descr="../../Desktop/Screen%20Shot%202015-11-18%20at%208.58.0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5-11-18%20at%208.58.03%20PM.pn"/>
                    <pic:cNvPicPr>
                      <a:picLocks noChangeAspect="1" noChangeArrowheads="1"/>
                    </pic:cNvPicPr>
                  </pic:nvPicPr>
                  <pic:blipFill rotWithShape="1">
                    <a:blip r:embed="rId13">
                      <a:extLst>
                        <a:ext uri="{28A0092B-C50C-407E-A947-70E740481C1C}">
                          <a14:useLocalDpi xmlns:a14="http://schemas.microsoft.com/office/drawing/2010/main" val="0"/>
                        </a:ext>
                      </a:extLst>
                    </a:blip>
                    <a:srcRect b="17789"/>
                    <a:stretch/>
                  </pic:blipFill>
                  <pic:spPr bwMode="auto">
                    <a:xfrm>
                      <a:off x="0" y="0"/>
                      <a:ext cx="5682334" cy="2298664"/>
                    </a:xfrm>
                    <a:prstGeom prst="rect">
                      <a:avLst/>
                    </a:prstGeom>
                    <a:noFill/>
                    <a:ln>
                      <a:noFill/>
                    </a:ln>
                    <a:extLst>
                      <a:ext uri="{53640926-AAD7-44D8-BBD7-CCE9431645EC}">
                        <a14:shadowObscured xmlns:a14="http://schemas.microsoft.com/office/drawing/2010/main"/>
                      </a:ext>
                    </a:extLst>
                  </pic:spPr>
                </pic:pic>
              </a:graphicData>
            </a:graphic>
          </wp:inline>
        </w:drawing>
      </w:r>
    </w:p>
    <w:p w14:paraId="08A4B01C" w14:textId="1407A88B" w:rsidR="002C20C2" w:rsidRPr="00632ED4" w:rsidRDefault="002C20C2" w:rsidP="005C405B">
      <w:pPr>
        <w:pStyle w:val="BlockText"/>
        <w:numPr>
          <w:ilvl w:val="0"/>
          <w:numId w:val="8"/>
        </w:numPr>
        <w:ind w:left="900" w:hanging="540"/>
        <w:rPr>
          <w:sz w:val="24"/>
        </w:rPr>
      </w:pPr>
      <w:r w:rsidRPr="00632ED4">
        <w:rPr>
          <w:sz w:val="24"/>
        </w:rPr>
        <w:t xml:space="preserve">A dialog will open in the class </w:t>
      </w:r>
      <w:r w:rsidRPr="00632ED4">
        <w:rPr>
          <w:b/>
          <w:sz w:val="24"/>
        </w:rPr>
        <w:t>Name enter “PracticeLab”</w:t>
      </w:r>
      <w:r w:rsidRPr="00632ED4">
        <w:rPr>
          <w:noProof/>
          <w:sz w:val="24"/>
          <w:lang w:eastAsia="en-US"/>
        </w:rPr>
        <w:drawing>
          <wp:inline distT="0" distB="0" distL="0" distR="0" wp14:anchorId="024C0E40" wp14:editId="27860FD6">
            <wp:extent cx="5867400" cy="698500"/>
            <wp:effectExtent l="0" t="0" r="0" b="12700"/>
            <wp:docPr id="7" name="Picture 7" descr="../../Desktop/Screen%20Shot%202015-11-18%20at%208.59.46%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11-18%20at%208.59.46%20PM.pn"/>
                    <pic:cNvPicPr>
                      <a:picLocks noChangeAspect="1" noChangeArrowheads="1"/>
                    </pic:cNvPicPr>
                  </pic:nvPicPr>
                  <pic:blipFill rotWithShape="1">
                    <a:blip r:embed="rId14">
                      <a:extLst>
                        <a:ext uri="{28A0092B-C50C-407E-A947-70E740481C1C}">
                          <a14:useLocalDpi xmlns:a14="http://schemas.microsoft.com/office/drawing/2010/main" val="0"/>
                        </a:ext>
                      </a:extLst>
                    </a:blip>
                    <a:srcRect t="29487"/>
                    <a:stretch/>
                  </pic:blipFill>
                  <pic:spPr bwMode="auto">
                    <a:xfrm>
                      <a:off x="0" y="0"/>
                      <a:ext cx="5867400" cy="698500"/>
                    </a:xfrm>
                    <a:prstGeom prst="rect">
                      <a:avLst/>
                    </a:prstGeom>
                    <a:noFill/>
                    <a:ln>
                      <a:noFill/>
                    </a:ln>
                    <a:extLst>
                      <a:ext uri="{53640926-AAD7-44D8-BBD7-CCE9431645EC}">
                        <a14:shadowObscured xmlns:a14="http://schemas.microsoft.com/office/drawing/2010/main"/>
                      </a:ext>
                    </a:extLst>
                  </pic:spPr>
                </pic:pic>
              </a:graphicData>
            </a:graphic>
          </wp:inline>
        </w:drawing>
      </w:r>
    </w:p>
    <w:p w14:paraId="3104D619" w14:textId="0A0A6BE0" w:rsidR="002C20C2" w:rsidRPr="00632ED4" w:rsidRDefault="002C20C2" w:rsidP="005C405B">
      <w:pPr>
        <w:pStyle w:val="BlockText"/>
        <w:numPr>
          <w:ilvl w:val="0"/>
          <w:numId w:val="8"/>
        </w:numPr>
        <w:ind w:left="900" w:hanging="540"/>
        <w:rPr>
          <w:sz w:val="24"/>
        </w:rPr>
      </w:pPr>
      <w:r w:rsidRPr="00632ED4">
        <w:rPr>
          <w:sz w:val="24"/>
        </w:rPr>
        <w:t>We will also use the IDE to help us start the file by adding some starter code.  To tell the IDE to add the starter code</w:t>
      </w:r>
      <w:r w:rsidRPr="00632ED4">
        <w:rPr>
          <w:b/>
          <w:sz w:val="24"/>
        </w:rPr>
        <w:t xml:space="preserve"> check the “public static void main(String[] args)” checkbox under “Which method stubs would would like to create?”</w:t>
      </w:r>
      <w:r w:rsidRPr="00632ED4">
        <w:rPr>
          <w:sz w:val="24"/>
        </w:rPr>
        <w:t xml:space="preserve"> as follows:</w:t>
      </w:r>
      <w:r w:rsidRPr="00632ED4">
        <w:rPr>
          <w:noProof/>
          <w:sz w:val="24"/>
          <w:lang w:eastAsia="en-US"/>
        </w:rPr>
        <w:drawing>
          <wp:inline distT="0" distB="0" distL="0" distR="0" wp14:anchorId="1ABA4041" wp14:editId="35C0540E">
            <wp:extent cx="5727700" cy="850900"/>
            <wp:effectExtent l="0" t="0" r="12700" b="12700"/>
            <wp:docPr id="8" name="Picture 8" descr="../../Desktop/Screen%20Shot%202015-11-18%20at%208.59.56%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1-18%20at%208.59.56%20PM.pn"/>
                    <pic:cNvPicPr>
                      <a:picLocks noChangeAspect="1" noChangeArrowheads="1"/>
                    </pic:cNvPicPr>
                  </pic:nvPicPr>
                  <pic:blipFill rotWithShape="1">
                    <a:blip r:embed="rId15">
                      <a:extLst>
                        <a:ext uri="{28A0092B-C50C-407E-A947-70E740481C1C}">
                          <a14:useLocalDpi xmlns:a14="http://schemas.microsoft.com/office/drawing/2010/main" val="0"/>
                        </a:ext>
                      </a:extLst>
                    </a:blip>
                    <a:srcRect t="16250"/>
                    <a:stretch/>
                  </pic:blipFill>
                  <pic:spPr bwMode="auto">
                    <a:xfrm>
                      <a:off x="0" y="0"/>
                      <a:ext cx="5727700" cy="850900"/>
                    </a:xfrm>
                    <a:prstGeom prst="rect">
                      <a:avLst/>
                    </a:prstGeom>
                    <a:noFill/>
                    <a:ln>
                      <a:noFill/>
                    </a:ln>
                    <a:extLst>
                      <a:ext uri="{53640926-AAD7-44D8-BBD7-CCE9431645EC}">
                        <a14:shadowObscured xmlns:a14="http://schemas.microsoft.com/office/drawing/2010/main"/>
                      </a:ext>
                    </a:extLst>
                  </pic:spPr>
                </pic:pic>
              </a:graphicData>
            </a:graphic>
          </wp:inline>
        </w:drawing>
      </w:r>
    </w:p>
    <w:p w14:paraId="0442935C" w14:textId="77777777" w:rsidR="002C20C2" w:rsidRPr="00632ED4" w:rsidRDefault="002C20C2" w:rsidP="005C405B">
      <w:pPr>
        <w:pStyle w:val="BlockText"/>
        <w:numPr>
          <w:ilvl w:val="0"/>
          <w:numId w:val="8"/>
        </w:numPr>
        <w:ind w:left="900" w:hanging="540"/>
        <w:rPr>
          <w:sz w:val="24"/>
        </w:rPr>
      </w:pPr>
      <w:r w:rsidRPr="00632ED4">
        <w:rPr>
          <w:sz w:val="24"/>
        </w:rPr>
        <w:t>Then</w:t>
      </w:r>
      <w:r w:rsidRPr="00632ED4">
        <w:rPr>
          <w:b/>
          <w:sz w:val="24"/>
        </w:rPr>
        <w:t xml:space="preserve"> click Finish</w:t>
      </w:r>
    </w:p>
    <w:p w14:paraId="141839D4" w14:textId="091BF3CA" w:rsidR="002C20C2" w:rsidRPr="00632ED4" w:rsidRDefault="002C20C2" w:rsidP="005C405B">
      <w:pPr>
        <w:pStyle w:val="BlockText"/>
        <w:numPr>
          <w:ilvl w:val="0"/>
          <w:numId w:val="8"/>
        </w:numPr>
        <w:ind w:left="900" w:hanging="540"/>
        <w:rPr>
          <w:sz w:val="24"/>
        </w:rPr>
      </w:pPr>
      <w:r w:rsidRPr="00632ED4">
        <w:rPr>
          <w:sz w:val="24"/>
        </w:rPr>
        <w:t xml:space="preserve">Your project folder on the left should now contain a file called “PracticeLab.java” under the ‘src’ folder.  Also there should be a new tab open called “PracticeLab.java” that contains </w:t>
      </w:r>
      <w:r w:rsidRPr="00632ED4">
        <w:rPr>
          <w:sz w:val="24"/>
        </w:rPr>
        <w:lastRenderedPageBreak/>
        <w:t xml:space="preserve">some starter code as follows: </w:t>
      </w:r>
      <w:r w:rsidRPr="00632ED4">
        <w:rPr>
          <w:noProof/>
          <w:sz w:val="24"/>
          <w:lang w:eastAsia="en-US"/>
        </w:rPr>
        <w:drawing>
          <wp:inline distT="0" distB="0" distL="0" distR="0" wp14:anchorId="4EE3E58A" wp14:editId="59BA6FBC">
            <wp:extent cx="6388100" cy="2565400"/>
            <wp:effectExtent l="0" t="0" r="12700" b="0"/>
            <wp:docPr id="9" name="Picture 9" descr="../../Desktop/Screen%20Shot%202015-11-18%20at%209.05.02%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5-11-18%20at%209.05.02%20PM.pn"/>
                    <pic:cNvPicPr>
                      <a:picLocks noChangeAspect="1" noChangeArrowheads="1"/>
                    </pic:cNvPicPr>
                  </pic:nvPicPr>
                  <pic:blipFill rotWithShape="1">
                    <a:blip r:embed="rId16">
                      <a:extLst>
                        <a:ext uri="{28A0092B-C50C-407E-A947-70E740481C1C}">
                          <a14:useLocalDpi xmlns:a14="http://schemas.microsoft.com/office/drawing/2010/main" val="0"/>
                        </a:ext>
                      </a:extLst>
                    </a:blip>
                    <a:srcRect b="11404"/>
                    <a:stretch/>
                  </pic:blipFill>
                  <pic:spPr bwMode="auto">
                    <a:xfrm>
                      <a:off x="0" y="0"/>
                      <a:ext cx="6388100" cy="2565400"/>
                    </a:xfrm>
                    <a:prstGeom prst="rect">
                      <a:avLst/>
                    </a:prstGeom>
                    <a:noFill/>
                    <a:ln>
                      <a:noFill/>
                    </a:ln>
                    <a:extLst>
                      <a:ext uri="{53640926-AAD7-44D8-BBD7-CCE9431645EC}">
                        <a14:shadowObscured xmlns:a14="http://schemas.microsoft.com/office/drawing/2010/main"/>
                      </a:ext>
                    </a:extLst>
                  </pic:spPr>
                </pic:pic>
              </a:graphicData>
            </a:graphic>
          </wp:inline>
        </w:drawing>
      </w:r>
    </w:p>
    <w:p w14:paraId="514DC7A7" w14:textId="5237F69E" w:rsidR="0020018C" w:rsidRPr="00632ED4" w:rsidRDefault="00AA1BF4" w:rsidP="005C405B">
      <w:pPr>
        <w:pStyle w:val="BlockText"/>
        <w:numPr>
          <w:ilvl w:val="0"/>
          <w:numId w:val="8"/>
        </w:numPr>
        <w:ind w:left="900" w:hanging="540"/>
        <w:rPr>
          <w:sz w:val="24"/>
        </w:rPr>
      </w:pPr>
      <w:r w:rsidRPr="00632ED4">
        <w:rPr>
          <w:sz w:val="24"/>
        </w:rPr>
        <w:t>You are now ready to write your first program.</w:t>
      </w:r>
    </w:p>
    <w:p w14:paraId="528EFACA" w14:textId="340E476B" w:rsidR="00AA1BF4" w:rsidRPr="00632ED4" w:rsidRDefault="00AA1BF4" w:rsidP="00AA1BF4">
      <w:pPr>
        <w:pStyle w:val="Heading2"/>
        <w:rPr>
          <w:sz w:val="36"/>
        </w:rPr>
      </w:pPr>
      <w:r w:rsidRPr="00632ED4">
        <w:rPr>
          <w:sz w:val="36"/>
        </w:rPr>
        <w:t>Hello, World!</w:t>
      </w:r>
    </w:p>
    <w:p w14:paraId="401E95D2" w14:textId="3E4339D4" w:rsidR="0020018C" w:rsidRPr="00632ED4" w:rsidRDefault="00AA1BF4" w:rsidP="00AA1BF4">
      <w:pPr>
        <w:pStyle w:val="BlockText"/>
        <w:numPr>
          <w:ilvl w:val="0"/>
          <w:numId w:val="9"/>
        </w:numPr>
        <w:rPr>
          <w:sz w:val="24"/>
        </w:rPr>
      </w:pPr>
      <w:r w:rsidRPr="00632ED4">
        <w:rPr>
          <w:sz w:val="24"/>
        </w:rPr>
        <w:t>It is a tradition in Computer Science that the first program you write when learning a new language is “Hello, World!”.</w:t>
      </w:r>
    </w:p>
    <w:p w14:paraId="6D11EBD9" w14:textId="5328E6F7" w:rsidR="0020018C" w:rsidRPr="00632ED4" w:rsidRDefault="00181860" w:rsidP="00AA1BF4">
      <w:pPr>
        <w:pStyle w:val="BlockText"/>
        <w:numPr>
          <w:ilvl w:val="0"/>
          <w:numId w:val="9"/>
        </w:numPr>
        <w:ind w:left="900" w:hanging="540"/>
        <w:rPr>
          <w:sz w:val="24"/>
        </w:rPr>
      </w:pPr>
      <w:r w:rsidRPr="00632ED4">
        <w:rPr>
          <w:sz w:val="24"/>
        </w:rPr>
        <w:t xml:space="preserve">In java we can output text to the console (the screen) by using </w:t>
      </w:r>
      <w:r w:rsidRPr="00632ED4">
        <w:rPr>
          <w:rStyle w:val="Code"/>
          <w:sz w:val="24"/>
        </w:rPr>
        <w:t>System.out.print();</w:t>
      </w:r>
      <w:r w:rsidRPr="00632ED4">
        <w:rPr>
          <w:sz w:val="24"/>
        </w:rPr>
        <w:t xml:space="preserve"> In the project </w:t>
      </w:r>
      <w:r w:rsidRPr="00632ED4">
        <w:rPr>
          <w:b/>
          <w:sz w:val="24"/>
        </w:rPr>
        <w:t>type the following code</w:t>
      </w:r>
      <w:r w:rsidRPr="00632ED4">
        <w:rPr>
          <w:sz w:val="24"/>
        </w:rPr>
        <w:t xml:space="preserve"> as shown:</w:t>
      </w:r>
      <w:r w:rsidRPr="00632ED4">
        <w:rPr>
          <w:noProof/>
          <w:sz w:val="24"/>
          <w:lang w:eastAsia="en-US"/>
        </w:rPr>
        <w:drawing>
          <wp:inline distT="0" distB="0" distL="0" distR="0" wp14:anchorId="2D72B732" wp14:editId="0C9CBC93">
            <wp:extent cx="4076700" cy="1511300"/>
            <wp:effectExtent l="0" t="0" r="12700" b="12700"/>
            <wp:docPr id="10" name="Picture 10" descr="../../Desktop/Screen%20Shot%202015-11-18%20at%209.27.36%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1-18%20at%209.27.36%20PM.p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6700" cy="1511300"/>
                    </a:xfrm>
                    <a:prstGeom prst="rect">
                      <a:avLst/>
                    </a:prstGeom>
                    <a:noFill/>
                    <a:ln>
                      <a:noFill/>
                    </a:ln>
                  </pic:spPr>
                </pic:pic>
              </a:graphicData>
            </a:graphic>
          </wp:inline>
        </w:drawing>
      </w:r>
    </w:p>
    <w:p w14:paraId="46820678" w14:textId="05584E78" w:rsidR="00563F49" w:rsidRPr="00632ED4" w:rsidRDefault="00563F49" w:rsidP="00563F49">
      <w:pPr>
        <w:pStyle w:val="BlockText"/>
        <w:numPr>
          <w:ilvl w:val="0"/>
          <w:numId w:val="9"/>
        </w:numPr>
        <w:ind w:left="900" w:hanging="540"/>
        <w:rPr>
          <w:sz w:val="24"/>
        </w:rPr>
      </w:pPr>
      <w:r w:rsidRPr="00632ED4">
        <w:rPr>
          <w:sz w:val="24"/>
        </w:rPr>
        <w:lastRenderedPageBreak/>
        <w:t xml:space="preserve">Next let’s run our program.  </w:t>
      </w:r>
      <w:r w:rsidRPr="00632ED4">
        <w:rPr>
          <w:b/>
          <w:sz w:val="24"/>
        </w:rPr>
        <w:t>Click the ‘Run’ command</w:t>
      </w:r>
      <w:r w:rsidRPr="00632ED4">
        <w:rPr>
          <w:sz w:val="24"/>
        </w:rPr>
        <w:t xml:space="preserve"> </w:t>
      </w:r>
      <w:r w:rsidRPr="00632ED4">
        <w:rPr>
          <w:noProof/>
          <w:sz w:val="24"/>
          <w:lang w:eastAsia="en-US"/>
        </w:rPr>
        <w:drawing>
          <wp:inline distT="0" distB="0" distL="0" distR="0" wp14:anchorId="707224EE" wp14:editId="357BB8F1">
            <wp:extent cx="406400" cy="292100"/>
            <wp:effectExtent l="0" t="0" r="0" b="12700"/>
            <wp:docPr id="11" name="Picture 11" descr="../../Desktop/Screen%20Shot%202015-11-18%20at%209.31.02%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11-18%20at%209.31.02%20PM.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400" cy="292100"/>
                    </a:xfrm>
                    <a:prstGeom prst="rect">
                      <a:avLst/>
                    </a:prstGeom>
                    <a:noFill/>
                    <a:ln>
                      <a:noFill/>
                    </a:ln>
                  </pic:spPr>
                </pic:pic>
              </a:graphicData>
            </a:graphic>
          </wp:inline>
        </w:drawing>
      </w:r>
      <w:r w:rsidRPr="00632ED4">
        <w:rPr>
          <w:sz w:val="24"/>
        </w:rPr>
        <w:t xml:space="preserve"> and observe the console.  If you are prompted to save, click ‘ok’.  Did you get the following?</w:t>
      </w:r>
      <w:r w:rsidRPr="00632ED4">
        <w:rPr>
          <w:noProof/>
          <w:sz w:val="24"/>
          <w:lang w:eastAsia="en-US"/>
        </w:rPr>
        <w:drawing>
          <wp:inline distT="0" distB="0" distL="0" distR="0" wp14:anchorId="03D7C61B" wp14:editId="0114E12D">
            <wp:extent cx="4851400" cy="1003300"/>
            <wp:effectExtent l="0" t="0" r="0" b="12700"/>
            <wp:docPr id="12" name="Picture 12" descr="../../Desktop/Screen%20Shot%202015-11-18%20at%209.33.24%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5-11-18%20at%209.33.24%20PM.pn"/>
                    <pic:cNvPicPr>
                      <a:picLocks noChangeAspect="1" noChangeArrowheads="1"/>
                    </pic:cNvPicPr>
                  </pic:nvPicPr>
                  <pic:blipFill rotWithShape="1">
                    <a:blip r:embed="rId19">
                      <a:extLst>
                        <a:ext uri="{28A0092B-C50C-407E-A947-70E740481C1C}">
                          <a14:useLocalDpi xmlns:a14="http://schemas.microsoft.com/office/drawing/2010/main" val="0"/>
                        </a:ext>
                      </a:extLst>
                    </a:blip>
                    <a:srcRect b="29464"/>
                    <a:stretch/>
                  </pic:blipFill>
                  <pic:spPr bwMode="auto">
                    <a:xfrm>
                      <a:off x="0" y="0"/>
                      <a:ext cx="4851400" cy="1003300"/>
                    </a:xfrm>
                    <a:prstGeom prst="rect">
                      <a:avLst/>
                    </a:prstGeom>
                    <a:noFill/>
                    <a:ln>
                      <a:noFill/>
                    </a:ln>
                    <a:extLst>
                      <a:ext uri="{53640926-AAD7-44D8-BBD7-CCE9431645EC}">
                        <a14:shadowObscured xmlns:a14="http://schemas.microsoft.com/office/drawing/2010/main"/>
                      </a:ext>
                    </a:extLst>
                  </pic:spPr>
                </pic:pic>
              </a:graphicData>
            </a:graphic>
          </wp:inline>
        </w:drawing>
      </w:r>
    </w:p>
    <w:p w14:paraId="6A991079" w14:textId="0613E1CD" w:rsidR="0020018C" w:rsidRPr="00632ED4" w:rsidRDefault="00181860" w:rsidP="001A11B6">
      <w:pPr>
        <w:pStyle w:val="BlockText"/>
        <w:numPr>
          <w:ilvl w:val="0"/>
          <w:numId w:val="9"/>
        </w:numPr>
        <w:ind w:left="900" w:hanging="540"/>
        <w:rPr>
          <w:sz w:val="24"/>
        </w:rPr>
      </w:pPr>
      <w:r w:rsidRPr="00632ED4">
        <w:rPr>
          <w:sz w:val="24"/>
        </w:rPr>
        <w:t xml:space="preserve">While you were typing you may have noticed the following pop-up.  This is </w:t>
      </w:r>
      <w:r w:rsidR="00563F49" w:rsidRPr="00632ED4">
        <w:rPr>
          <w:sz w:val="24"/>
        </w:rPr>
        <w:t xml:space="preserve">part of what makes an IDE a powerful tool.  The IDE knows many of the operations that </w:t>
      </w:r>
      <w:r w:rsidR="00563F49" w:rsidRPr="00632ED4">
        <w:rPr>
          <w:rStyle w:val="Code"/>
          <w:sz w:val="24"/>
        </w:rPr>
        <w:t>System.out</w:t>
      </w:r>
      <w:r w:rsidR="00563F49" w:rsidRPr="00632ED4">
        <w:rPr>
          <w:sz w:val="24"/>
        </w:rPr>
        <w:t xml:space="preserve"> can perform and lists them so that you can choose the best for what you want to do. Let’s see how this might help us.</w:t>
      </w:r>
    </w:p>
    <w:p w14:paraId="37CB5183" w14:textId="51BB3170" w:rsidR="00FB1D47" w:rsidRPr="00632ED4" w:rsidRDefault="00FB1D47" w:rsidP="00FB1D47">
      <w:pPr>
        <w:pStyle w:val="BlockText"/>
        <w:ind w:left="360"/>
        <w:rPr>
          <w:i/>
          <w:sz w:val="24"/>
        </w:rPr>
      </w:pPr>
      <w:r w:rsidRPr="00632ED4">
        <w:rPr>
          <w:i/>
          <w:sz w:val="24"/>
        </w:rPr>
        <w:drawing>
          <wp:inline distT="0" distB="0" distL="0" distR="0" wp14:anchorId="04E054FA" wp14:editId="5B3D177E">
            <wp:extent cx="231140" cy="231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231140" cy="231140"/>
                    </a:xfrm>
                    <a:prstGeom prst="rect">
                      <a:avLst/>
                    </a:prstGeom>
                  </pic:spPr>
                </pic:pic>
              </a:graphicData>
            </a:graphic>
          </wp:inline>
        </w:drawing>
      </w:r>
      <w:r w:rsidRPr="00632ED4">
        <w:rPr>
          <w:i/>
          <w:sz w:val="24"/>
        </w:rPr>
        <w:t>File-&gt;Save to save your work.  Save often so you don’t lose you work if the computer crashes.  This can happen and lost work will have to be recreated.</w:t>
      </w:r>
    </w:p>
    <w:p w14:paraId="326CBA1E" w14:textId="56112551" w:rsidR="0020018C" w:rsidRPr="00632ED4" w:rsidRDefault="00563F49" w:rsidP="00AA1BF4">
      <w:pPr>
        <w:pStyle w:val="BlockText"/>
        <w:numPr>
          <w:ilvl w:val="0"/>
          <w:numId w:val="9"/>
        </w:numPr>
        <w:ind w:left="900" w:hanging="540"/>
        <w:rPr>
          <w:sz w:val="24"/>
        </w:rPr>
      </w:pPr>
      <w:r w:rsidRPr="00632ED4">
        <w:rPr>
          <w:b/>
          <w:sz w:val="24"/>
        </w:rPr>
        <w:t>Copy the System.out.print()</w:t>
      </w:r>
      <w:r w:rsidRPr="00632ED4">
        <w:rPr>
          <w:sz w:val="24"/>
        </w:rPr>
        <w:t xml:space="preserve"> so that it is in the code twice</w:t>
      </w:r>
      <w:r w:rsidR="007541BC" w:rsidRPr="00632ED4">
        <w:rPr>
          <w:sz w:val="24"/>
        </w:rPr>
        <w:t>,</w:t>
      </w:r>
      <w:r w:rsidRPr="00632ED4">
        <w:rPr>
          <w:sz w:val="24"/>
        </w:rPr>
        <w:t xml:space="preserve"> as such:</w:t>
      </w:r>
      <w:r w:rsidRPr="00632ED4">
        <w:rPr>
          <w:noProof/>
          <w:sz w:val="24"/>
          <w:lang w:eastAsia="en-US"/>
        </w:rPr>
        <w:drawing>
          <wp:inline distT="0" distB="0" distL="0" distR="0" wp14:anchorId="1E32F2BA" wp14:editId="7E765C2A">
            <wp:extent cx="4064000" cy="1778000"/>
            <wp:effectExtent l="0" t="0" r="0" b="0"/>
            <wp:docPr id="13" name="Picture 13" descr="../../Desktop/Screen%20Shot%202015-11-18%20at%209.35.40%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5-11-18%20at%209.35.40%20PM.pn"/>
                    <pic:cNvPicPr>
                      <a:picLocks noChangeAspect="1" noChangeArrowheads="1"/>
                    </pic:cNvPicPr>
                  </pic:nvPicPr>
                  <pic:blipFill rotWithShape="1">
                    <a:blip r:embed="rId21">
                      <a:extLst>
                        <a:ext uri="{28A0092B-C50C-407E-A947-70E740481C1C}">
                          <a14:useLocalDpi xmlns:a14="http://schemas.microsoft.com/office/drawing/2010/main" val="0"/>
                        </a:ext>
                      </a:extLst>
                    </a:blip>
                    <a:srcRect l="1235"/>
                    <a:stretch/>
                  </pic:blipFill>
                  <pic:spPr bwMode="auto">
                    <a:xfrm>
                      <a:off x="0" y="0"/>
                      <a:ext cx="4064000" cy="1778000"/>
                    </a:xfrm>
                    <a:prstGeom prst="rect">
                      <a:avLst/>
                    </a:prstGeom>
                    <a:noFill/>
                    <a:ln>
                      <a:noFill/>
                    </a:ln>
                    <a:extLst>
                      <a:ext uri="{53640926-AAD7-44D8-BBD7-CCE9431645EC}">
                        <a14:shadowObscured xmlns:a14="http://schemas.microsoft.com/office/drawing/2010/main"/>
                      </a:ext>
                    </a:extLst>
                  </pic:spPr>
                </pic:pic>
              </a:graphicData>
            </a:graphic>
          </wp:inline>
        </w:drawing>
      </w:r>
    </w:p>
    <w:p w14:paraId="1DBAAD1F" w14:textId="26A69152" w:rsidR="00563F49" w:rsidRPr="00632ED4" w:rsidRDefault="00563F49" w:rsidP="00563F49">
      <w:pPr>
        <w:pStyle w:val="BlockText"/>
        <w:numPr>
          <w:ilvl w:val="0"/>
          <w:numId w:val="9"/>
        </w:numPr>
        <w:ind w:left="900" w:hanging="540"/>
        <w:rPr>
          <w:sz w:val="24"/>
        </w:rPr>
      </w:pPr>
      <w:r w:rsidRPr="00632ED4">
        <w:rPr>
          <w:b/>
          <w:sz w:val="24"/>
        </w:rPr>
        <w:t>Run the program and observe the output.</w:t>
      </w:r>
      <w:r w:rsidRPr="00632ED4">
        <w:rPr>
          <w:sz w:val="24"/>
        </w:rPr>
        <w:t xml:space="preserve">  What happened?  Why is it printed on the same line twice?</w:t>
      </w:r>
      <w:r w:rsidRPr="00632ED4">
        <w:rPr>
          <w:sz w:val="24"/>
        </w:rPr>
        <w:br/>
      </w:r>
      <w:r w:rsidRPr="00632ED4">
        <w:rPr>
          <w:noProof/>
          <w:sz w:val="24"/>
          <w:lang w:eastAsia="en-US"/>
        </w:rPr>
        <w:drawing>
          <wp:inline distT="0" distB="0" distL="0" distR="0" wp14:anchorId="149B5DDE" wp14:editId="79AB350E">
            <wp:extent cx="4305300" cy="876300"/>
            <wp:effectExtent l="0" t="0" r="12700" b="12700"/>
            <wp:docPr id="14" name="Picture 14" descr="../../Desktop/Screen%20Shot%202015-11-18%20at%209.38.1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5-11-18%20at%209.38.19%20PM.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5300" cy="876300"/>
                    </a:xfrm>
                    <a:prstGeom prst="rect">
                      <a:avLst/>
                    </a:prstGeom>
                    <a:noFill/>
                    <a:ln>
                      <a:noFill/>
                    </a:ln>
                  </pic:spPr>
                </pic:pic>
              </a:graphicData>
            </a:graphic>
          </wp:inline>
        </w:drawing>
      </w:r>
    </w:p>
    <w:p w14:paraId="2502942C" w14:textId="31C68E3E" w:rsidR="0020018C" w:rsidRPr="00632ED4" w:rsidRDefault="00563F49" w:rsidP="004D2D5C">
      <w:pPr>
        <w:pStyle w:val="BlockText"/>
        <w:numPr>
          <w:ilvl w:val="0"/>
          <w:numId w:val="9"/>
        </w:numPr>
        <w:rPr>
          <w:sz w:val="24"/>
        </w:rPr>
      </w:pPr>
      <w:r w:rsidRPr="00632ED4">
        <w:rPr>
          <w:sz w:val="24"/>
        </w:rPr>
        <w:lastRenderedPageBreak/>
        <w:t xml:space="preserve">Let’s fix that.  In the code, </w:t>
      </w:r>
      <w:r w:rsidRPr="0037102D">
        <w:rPr>
          <w:b/>
          <w:sz w:val="24"/>
        </w:rPr>
        <w:t xml:space="preserve">on a new line type </w:t>
      </w:r>
      <w:r w:rsidR="00C55912" w:rsidRPr="0037102D">
        <w:rPr>
          <w:b/>
          <w:sz w:val="24"/>
        </w:rPr>
        <w:t>“</w:t>
      </w:r>
      <w:r w:rsidR="007541BC" w:rsidRPr="0037102D">
        <w:rPr>
          <w:rStyle w:val="Code"/>
          <w:b/>
        </w:rPr>
        <w:t>System.out.</w:t>
      </w:r>
      <w:r w:rsidR="00C55912" w:rsidRPr="0037102D">
        <w:rPr>
          <w:b/>
        </w:rPr>
        <w:t>”</w:t>
      </w:r>
      <w:r w:rsidRPr="0037102D">
        <w:rPr>
          <w:b/>
          <w:sz w:val="24"/>
        </w:rPr>
        <w:t xml:space="preserve"> and look at the</w:t>
      </w:r>
      <w:r w:rsidRPr="00632ED4">
        <w:rPr>
          <w:b/>
          <w:sz w:val="24"/>
        </w:rPr>
        <w:t xml:space="preserve"> options in the </w:t>
      </w:r>
      <w:r w:rsidR="007541BC" w:rsidRPr="00632ED4">
        <w:rPr>
          <w:b/>
          <w:sz w:val="24"/>
        </w:rPr>
        <w:t>pop-up:</w:t>
      </w:r>
      <w:r w:rsidR="007541BC" w:rsidRPr="00632ED4">
        <w:rPr>
          <w:sz w:val="24"/>
        </w:rPr>
        <w:br/>
      </w:r>
      <w:r w:rsidR="007541BC" w:rsidRPr="00632ED4">
        <w:rPr>
          <w:noProof/>
          <w:sz w:val="24"/>
          <w:lang w:eastAsia="en-US"/>
        </w:rPr>
        <w:drawing>
          <wp:inline distT="0" distB="0" distL="0" distR="0" wp14:anchorId="0AE4685C" wp14:editId="4222F760">
            <wp:extent cx="4648200" cy="1485900"/>
            <wp:effectExtent l="0" t="0" r="0" b="12700"/>
            <wp:docPr id="15" name="Picture 15" descr="../../Desktop/Screen%20Shot%202015-11-18%20at%209.39.3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5-11-18%20at%209.39.33%20PM.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8200" cy="1485900"/>
                    </a:xfrm>
                    <a:prstGeom prst="rect">
                      <a:avLst/>
                    </a:prstGeom>
                    <a:noFill/>
                    <a:ln>
                      <a:noFill/>
                    </a:ln>
                  </pic:spPr>
                </pic:pic>
              </a:graphicData>
            </a:graphic>
          </wp:inline>
        </w:drawing>
      </w:r>
    </w:p>
    <w:p w14:paraId="7BB79E24" w14:textId="72531A98" w:rsidR="002257AE" w:rsidRPr="00632ED4" w:rsidRDefault="007541BC" w:rsidP="002257AE">
      <w:pPr>
        <w:pStyle w:val="BlockText"/>
        <w:numPr>
          <w:ilvl w:val="0"/>
          <w:numId w:val="9"/>
        </w:numPr>
        <w:rPr>
          <w:sz w:val="24"/>
        </w:rPr>
      </w:pPr>
      <w:r w:rsidRPr="00632ED4">
        <w:rPr>
          <w:sz w:val="24"/>
        </w:rPr>
        <w:t xml:space="preserve">What is the difference between </w:t>
      </w:r>
      <w:r w:rsidRPr="00632ED4">
        <w:rPr>
          <w:rStyle w:val="Code"/>
          <w:sz w:val="24"/>
        </w:rPr>
        <w:t>System.out.print(String s)</w:t>
      </w:r>
      <w:r w:rsidRPr="00632ED4">
        <w:rPr>
          <w:sz w:val="24"/>
        </w:rPr>
        <w:t xml:space="preserve"> and </w:t>
      </w:r>
      <w:r w:rsidRPr="00632ED4">
        <w:rPr>
          <w:rStyle w:val="Code"/>
          <w:sz w:val="24"/>
        </w:rPr>
        <w:t>System.out.println(String x)</w:t>
      </w:r>
      <w:r w:rsidRPr="00632ED4">
        <w:rPr>
          <w:sz w:val="24"/>
        </w:rPr>
        <w:t xml:space="preserve">?  </w:t>
      </w:r>
      <w:r w:rsidRPr="00632ED4">
        <w:rPr>
          <w:b/>
          <w:sz w:val="24"/>
        </w:rPr>
        <w:t>Can you fix the code so that “Hello, World!” prints on different lines?</w:t>
      </w:r>
    </w:p>
    <w:p w14:paraId="5A0DEA29" w14:textId="6E68C9A8" w:rsidR="0066417D" w:rsidRPr="00632ED4" w:rsidRDefault="002257AE" w:rsidP="002257AE">
      <w:pPr>
        <w:pStyle w:val="Heading2"/>
        <w:rPr>
          <w:sz w:val="36"/>
        </w:rPr>
      </w:pPr>
      <w:r w:rsidRPr="00632ED4">
        <w:rPr>
          <w:sz w:val="36"/>
        </w:rPr>
        <w:t>Happy Birthday</w:t>
      </w:r>
      <w:r w:rsidR="00B45083" w:rsidRPr="00632ED4">
        <w:rPr>
          <w:sz w:val="36"/>
        </w:rPr>
        <w:t>, Ada Lovelace</w:t>
      </w:r>
    </w:p>
    <w:p w14:paraId="45B94A21" w14:textId="7423E125" w:rsidR="002257AE" w:rsidRPr="00632ED4" w:rsidRDefault="002257AE" w:rsidP="00E729AE">
      <w:pPr>
        <w:pStyle w:val="BlockText"/>
        <w:numPr>
          <w:ilvl w:val="0"/>
          <w:numId w:val="11"/>
        </w:numPr>
        <w:ind w:left="900" w:hanging="540"/>
        <w:rPr>
          <w:sz w:val="24"/>
        </w:rPr>
      </w:pPr>
      <w:r w:rsidRPr="00632ED4">
        <w:rPr>
          <w:sz w:val="24"/>
        </w:rPr>
        <w:t>Let’s continue and build on the lab we have been working on by taking input from the user.</w:t>
      </w:r>
    </w:p>
    <w:p w14:paraId="6A70601B" w14:textId="032BDAD5" w:rsidR="002257AE" w:rsidRPr="00632ED4" w:rsidRDefault="002257AE" w:rsidP="00E729AE">
      <w:pPr>
        <w:pStyle w:val="BlockText"/>
        <w:numPr>
          <w:ilvl w:val="0"/>
          <w:numId w:val="11"/>
        </w:numPr>
        <w:ind w:left="900" w:hanging="540"/>
        <w:rPr>
          <w:sz w:val="24"/>
        </w:rPr>
      </w:pPr>
      <w:r w:rsidRPr="00632ED4">
        <w:rPr>
          <w:sz w:val="24"/>
        </w:rPr>
        <w:t xml:space="preserve">First let’s change “Hello, World!” to “Happy Brithday”.  </w:t>
      </w:r>
      <w:r w:rsidRPr="00632ED4">
        <w:rPr>
          <w:b/>
          <w:sz w:val="24"/>
        </w:rPr>
        <w:t>Update the code as shown</w:t>
      </w:r>
      <w:r w:rsidRPr="00632ED4">
        <w:rPr>
          <w:sz w:val="24"/>
        </w:rPr>
        <w:t>, and run it to make sure it works:</w:t>
      </w:r>
      <w:r w:rsidR="00FB1D47" w:rsidRPr="00632ED4">
        <w:rPr>
          <w:noProof/>
          <w:sz w:val="24"/>
          <w:lang w:eastAsia="en-US"/>
        </w:rPr>
        <w:drawing>
          <wp:inline distT="0" distB="0" distL="0" distR="0" wp14:anchorId="2F22DAF7" wp14:editId="13C4E257">
            <wp:extent cx="4064000" cy="1549400"/>
            <wp:effectExtent l="0" t="0" r="0" b="0"/>
            <wp:docPr id="16" name="Picture 16" descr="../../Desktop/Screen%20Shot%202015-11-18%20at%209.49.5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5-11-18%20at%209.49.59%20PM.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000" cy="1549400"/>
                    </a:xfrm>
                    <a:prstGeom prst="rect">
                      <a:avLst/>
                    </a:prstGeom>
                    <a:noFill/>
                    <a:ln>
                      <a:noFill/>
                    </a:ln>
                  </pic:spPr>
                </pic:pic>
              </a:graphicData>
            </a:graphic>
          </wp:inline>
        </w:drawing>
      </w:r>
    </w:p>
    <w:p w14:paraId="5EB9B260" w14:textId="6C62A297" w:rsidR="00FC3805" w:rsidRPr="00632ED4" w:rsidRDefault="00FB1D47" w:rsidP="00E729AE">
      <w:pPr>
        <w:pStyle w:val="BlockText"/>
        <w:numPr>
          <w:ilvl w:val="0"/>
          <w:numId w:val="11"/>
        </w:numPr>
        <w:ind w:left="900" w:hanging="540"/>
        <w:rPr>
          <w:sz w:val="24"/>
        </w:rPr>
      </w:pPr>
      <w:r w:rsidRPr="00632ED4">
        <w:rPr>
          <w:sz w:val="24"/>
        </w:rPr>
        <w:t xml:space="preserve">Now we will use “String Concatenation” to add on a place holder for the user’s name.  </w:t>
      </w:r>
      <w:r w:rsidR="00FC3805" w:rsidRPr="00632ED4">
        <w:rPr>
          <w:sz w:val="24"/>
        </w:rPr>
        <w:t xml:space="preserve">String Concatenation is adding Strings together.  A String is a series of letters and/or numbers.  </w:t>
      </w:r>
      <w:r w:rsidR="00FC3805" w:rsidRPr="00632ED4">
        <w:rPr>
          <w:b/>
          <w:sz w:val="24"/>
        </w:rPr>
        <w:t xml:space="preserve">We </w:t>
      </w:r>
      <w:r w:rsidR="00FC3805" w:rsidRPr="00632ED4">
        <w:rPr>
          <w:b/>
          <w:sz w:val="24"/>
        </w:rPr>
        <w:lastRenderedPageBreak/>
        <w:t xml:space="preserve">can use the </w:t>
      </w:r>
      <w:r w:rsidR="00FC3805" w:rsidRPr="00632ED4">
        <w:rPr>
          <w:rStyle w:val="Code"/>
          <w:b/>
          <w:sz w:val="24"/>
        </w:rPr>
        <w:t>+</w:t>
      </w:r>
      <w:r w:rsidR="00FC3805" w:rsidRPr="00632ED4">
        <w:rPr>
          <w:b/>
          <w:sz w:val="24"/>
        </w:rPr>
        <w:t xml:space="preserve"> sign to do this as shown</w:t>
      </w:r>
      <w:r w:rsidR="00FC3805" w:rsidRPr="00632ED4">
        <w:rPr>
          <w:sz w:val="24"/>
        </w:rPr>
        <w:t>:</w:t>
      </w:r>
      <w:r w:rsidR="00FC3805" w:rsidRPr="00632ED4">
        <w:rPr>
          <w:noProof/>
          <w:sz w:val="24"/>
          <w:lang w:eastAsia="en-US"/>
        </w:rPr>
        <w:drawing>
          <wp:inline distT="0" distB="0" distL="0" distR="0" wp14:anchorId="1787807B" wp14:editId="5242EBF3">
            <wp:extent cx="5676900" cy="1625600"/>
            <wp:effectExtent l="0" t="0" r="12700" b="0"/>
            <wp:docPr id="19" name="Picture 19" descr="../../Desktop/Screen%20Shot%202015-11-18%20at%209.57.0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5-11-18%20at%209.57.01%20PM.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1625600"/>
                    </a:xfrm>
                    <a:prstGeom prst="rect">
                      <a:avLst/>
                    </a:prstGeom>
                    <a:noFill/>
                    <a:ln>
                      <a:noFill/>
                    </a:ln>
                  </pic:spPr>
                </pic:pic>
              </a:graphicData>
            </a:graphic>
          </wp:inline>
        </w:drawing>
      </w:r>
    </w:p>
    <w:p w14:paraId="1F04687A" w14:textId="79AD21DC" w:rsidR="00FC3805" w:rsidRPr="00632ED4" w:rsidRDefault="00FC3805" w:rsidP="00E729AE">
      <w:pPr>
        <w:pStyle w:val="BlockText"/>
        <w:numPr>
          <w:ilvl w:val="0"/>
          <w:numId w:val="11"/>
        </w:numPr>
        <w:ind w:left="900" w:hanging="540"/>
        <w:rPr>
          <w:sz w:val="24"/>
        </w:rPr>
      </w:pPr>
      <w:r w:rsidRPr="00632ED4">
        <w:rPr>
          <w:b/>
          <w:sz w:val="24"/>
        </w:rPr>
        <w:t>Does your code work as you expect?</w:t>
      </w:r>
      <w:r w:rsidRPr="00632ED4">
        <w:rPr>
          <w:sz w:val="24"/>
        </w:rPr>
        <w:t xml:space="preserve">  If not ask another student or a mentor to help you.</w:t>
      </w:r>
    </w:p>
    <w:p w14:paraId="12AE795A" w14:textId="77777777" w:rsidR="00FC3805" w:rsidRPr="00632ED4" w:rsidRDefault="00FC3805" w:rsidP="00E729AE">
      <w:pPr>
        <w:pStyle w:val="BlockText"/>
        <w:ind w:left="900" w:hanging="540"/>
        <w:rPr>
          <w:sz w:val="24"/>
        </w:rPr>
      </w:pPr>
    </w:p>
    <w:p w14:paraId="74D535F7" w14:textId="4A4E93F1" w:rsidR="00FB1D47" w:rsidRPr="00632ED4" w:rsidRDefault="00FB1D47" w:rsidP="00E729AE">
      <w:pPr>
        <w:pStyle w:val="BlockText"/>
        <w:ind w:left="900" w:hanging="540"/>
        <w:rPr>
          <w:i/>
          <w:sz w:val="24"/>
        </w:rPr>
      </w:pPr>
      <w:r w:rsidRPr="00632ED4">
        <w:rPr>
          <w:i/>
          <w:sz w:val="24"/>
        </w:rPr>
        <w:drawing>
          <wp:inline distT="0" distB="0" distL="0" distR="0" wp14:anchorId="2146D0CA" wp14:editId="34C48989">
            <wp:extent cx="231140" cy="231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231140" cy="231140"/>
                    </a:xfrm>
                    <a:prstGeom prst="rect">
                      <a:avLst/>
                    </a:prstGeom>
                  </pic:spPr>
                </pic:pic>
              </a:graphicData>
            </a:graphic>
          </wp:inline>
        </w:drawing>
      </w:r>
      <w:r w:rsidRPr="00632ED4">
        <w:rPr>
          <w:i/>
          <w:sz w:val="24"/>
        </w:rPr>
        <w:t xml:space="preserve">Always </w:t>
      </w:r>
      <w:r w:rsidR="00442AFE" w:rsidRPr="00632ED4">
        <w:rPr>
          <w:i/>
          <w:sz w:val="24"/>
        </w:rPr>
        <w:t>write</w:t>
      </w:r>
      <w:r w:rsidRPr="00632ED4">
        <w:rPr>
          <w:i/>
          <w:sz w:val="24"/>
        </w:rPr>
        <w:t xml:space="preserve"> code a little at a time and test it as you go.  This makes it easy to find and fix mistakes early.</w:t>
      </w:r>
      <w:r w:rsidR="00FC3805" w:rsidRPr="00632ED4">
        <w:rPr>
          <w:i/>
          <w:sz w:val="24"/>
        </w:rPr>
        <w:t xml:space="preserve"> Try to fix things yourself first, and then ask for help if you get stuck.  Troubleshooting problems is the best way to learn.  </w:t>
      </w:r>
      <w:r w:rsidR="00FC3805" w:rsidRPr="00632ED4">
        <w:rPr>
          <w:b/>
          <w:i/>
          <w:sz w:val="24"/>
        </w:rPr>
        <w:t>An expert is just someone who has made 10,000 mistakes</w:t>
      </w:r>
      <w:r w:rsidR="00FC3805" w:rsidRPr="00632ED4">
        <w:rPr>
          <w:i/>
          <w:sz w:val="24"/>
        </w:rPr>
        <w:t>.</w:t>
      </w:r>
    </w:p>
    <w:p w14:paraId="1316C776" w14:textId="5C33420E" w:rsidR="00FB1D47" w:rsidRPr="00632ED4" w:rsidRDefault="00BF6C03" w:rsidP="00E729AE">
      <w:pPr>
        <w:pStyle w:val="BlockText"/>
        <w:numPr>
          <w:ilvl w:val="0"/>
          <w:numId w:val="11"/>
        </w:numPr>
        <w:ind w:left="900" w:hanging="540"/>
        <w:rPr>
          <w:sz w:val="24"/>
        </w:rPr>
      </w:pPr>
      <w:r w:rsidRPr="00632ED4">
        <w:rPr>
          <w:sz w:val="24"/>
        </w:rPr>
        <w:t>Now we will collect the user’s name so that the computer can wish them Happy Birthday.  To do this we will first need to learn about variables.  A variable in computers is just like a variable in Algebra.  In the equation: 2+3=Y</w:t>
      </w:r>
    </w:p>
    <w:p w14:paraId="7F802F47" w14:textId="72E1FFCC" w:rsidR="00BF6C03" w:rsidRPr="00632ED4" w:rsidRDefault="00BF6C03" w:rsidP="00E729AE">
      <w:pPr>
        <w:pStyle w:val="BlockText"/>
        <w:numPr>
          <w:ilvl w:val="0"/>
          <w:numId w:val="11"/>
        </w:numPr>
        <w:ind w:left="900" w:hanging="540"/>
        <w:rPr>
          <w:sz w:val="24"/>
        </w:rPr>
      </w:pPr>
      <w:r w:rsidRPr="00632ED4">
        <w:rPr>
          <w:sz w:val="24"/>
        </w:rPr>
        <w:t>Variables in computer programming are names that map to spaces in the computer’s memory where we can store values.  We will be storing a series of letters, in Java this is called a String, so we will create a new String variable.</w:t>
      </w:r>
    </w:p>
    <w:p w14:paraId="3B2E1B81" w14:textId="3416EB83" w:rsidR="00BF6C03" w:rsidRPr="00632ED4" w:rsidRDefault="00BF6C03" w:rsidP="00E729AE">
      <w:pPr>
        <w:pStyle w:val="BlockText"/>
        <w:numPr>
          <w:ilvl w:val="0"/>
          <w:numId w:val="11"/>
        </w:numPr>
        <w:ind w:left="900" w:hanging="540"/>
        <w:rPr>
          <w:sz w:val="24"/>
        </w:rPr>
      </w:pPr>
      <w:r w:rsidRPr="00632ED4">
        <w:rPr>
          <w:sz w:val="24"/>
        </w:rPr>
        <w:t xml:space="preserve">In the code above the </w:t>
      </w:r>
      <w:r w:rsidRPr="00632ED4">
        <w:rPr>
          <w:rStyle w:val="Code"/>
          <w:sz w:val="24"/>
        </w:rPr>
        <w:t>System.out.print()</w:t>
      </w:r>
      <w:r w:rsidR="00E729AE" w:rsidRPr="00632ED4">
        <w:rPr>
          <w:rStyle w:val="Code"/>
          <w:sz w:val="24"/>
        </w:rPr>
        <w:t>;</w:t>
      </w:r>
      <w:r w:rsidRPr="00632ED4">
        <w:rPr>
          <w:sz w:val="24"/>
        </w:rPr>
        <w:t xml:space="preserve"> </w:t>
      </w:r>
      <w:r w:rsidRPr="00632ED4">
        <w:rPr>
          <w:b/>
          <w:sz w:val="24"/>
        </w:rPr>
        <w:t xml:space="preserve">add the following line </w:t>
      </w:r>
      <w:r w:rsidRPr="00632ED4">
        <w:rPr>
          <w:rStyle w:val="Code"/>
          <w:b/>
          <w:sz w:val="24"/>
        </w:rPr>
        <w:t xml:space="preserve">String userName = new String(); </w:t>
      </w:r>
      <w:r w:rsidRPr="00632ED4">
        <w:rPr>
          <w:b/>
          <w:sz w:val="24"/>
        </w:rPr>
        <w:t xml:space="preserve"> Test your code.</w:t>
      </w:r>
      <w:r w:rsidRPr="00632ED4">
        <w:rPr>
          <w:sz w:val="24"/>
        </w:rPr>
        <w:t xml:space="preserve">  It should run, but the output will not change.</w:t>
      </w:r>
    </w:p>
    <w:p w14:paraId="09B3FA3B" w14:textId="6F64C18B" w:rsidR="00E729AE" w:rsidRPr="00632ED4" w:rsidRDefault="00BF6C03" w:rsidP="00E729AE">
      <w:pPr>
        <w:pStyle w:val="BlockText"/>
        <w:numPr>
          <w:ilvl w:val="0"/>
          <w:numId w:val="11"/>
        </w:numPr>
        <w:ind w:left="900" w:hanging="540"/>
        <w:rPr>
          <w:sz w:val="24"/>
        </w:rPr>
      </w:pPr>
      <w:r w:rsidRPr="00632ED4">
        <w:rPr>
          <w:sz w:val="24"/>
        </w:rPr>
        <w:t>Now that you have created the username variable you can store a value in it.</w:t>
      </w:r>
      <w:r w:rsidR="00E729AE" w:rsidRPr="00632ED4">
        <w:rPr>
          <w:sz w:val="24"/>
        </w:rPr>
        <w:br/>
      </w:r>
      <w:r w:rsidR="00E729AE" w:rsidRPr="00632ED4">
        <w:rPr>
          <w:b/>
          <w:sz w:val="24"/>
        </w:rPr>
        <w:t xml:space="preserve">Add a new line </w:t>
      </w:r>
      <w:r w:rsidR="00E729AE" w:rsidRPr="00632ED4">
        <w:rPr>
          <w:rStyle w:val="Code"/>
          <w:b/>
          <w:sz w:val="24"/>
        </w:rPr>
        <w:t xml:space="preserve">String userName = “Charles Babbage”; </w:t>
      </w:r>
      <w:r w:rsidR="00E729AE" w:rsidRPr="00632ED4">
        <w:rPr>
          <w:b/>
          <w:sz w:val="24"/>
        </w:rPr>
        <w:t>Test your code.</w:t>
      </w:r>
      <w:r w:rsidR="00E729AE" w:rsidRPr="00632ED4">
        <w:rPr>
          <w:sz w:val="24"/>
        </w:rPr>
        <w:t xml:space="preserve">  It should run, but the output will not change.</w:t>
      </w:r>
    </w:p>
    <w:p w14:paraId="44F6306A" w14:textId="23832363" w:rsidR="00E729AE" w:rsidRPr="00632ED4" w:rsidRDefault="00E729AE" w:rsidP="00E729AE">
      <w:pPr>
        <w:pStyle w:val="BlockText"/>
        <w:numPr>
          <w:ilvl w:val="0"/>
          <w:numId w:val="11"/>
        </w:numPr>
        <w:ind w:left="900" w:hanging="540"/>
        <w:rPr>
          <w:sz w:val="24"/>
        </w:rPr>
      </w:pPr>
      <w:r w:rsidRPr="00632ED4">
        <w:rPr>
          <w:b/>
          <w:sz w:val="24"/>
        </w:rPr>
        <w:lastRenderedPageBreak/>
        <w:t xml:space="preserve">Add a line as follows: </w:t>
      </w:r>
      <w:r w:rsidRPr="00632ED4">
        <w:rPr>
          <w:rStyle w:val="Code"/>
          <w:b/>
          <w:sz w:val="24"/>
        </w:rPr>
        <w:t>System.out.println(userName);</w:t>
      </w:r>
      <w:r w:rsidRPr="00632ED4">
        <w:rPr>
          <w:sz w:val="24"/>
        </w:rPr>
        <w:t xml:space="preserve">  Because </w:t>
      </w:r>
      <w:r w:rsidRPr="00632ED4">
        <w:rPr>
          <w:rStyle w:val="Code"/>
          <w:sz w:val="24"/>
        </w:rPr>
        <w:t>userName</w:t>
      </w:r>
      <w:r w:rsidRPr="00632ED4">
        <w:rPr>
          <w:sz w:val="24"/>
        </w:rPr>
        <w:t xml:space="preserve"> is a String we can print it just like we can the string “Ada Lovelace”.</w:t>
      </w:r>
    </w:p>
    <w:p w14:paraId="36F5B744" w14:textId="71F645DA" w:rsidR="008D68CC" w:rsidRPr="00632ED4" w:rsidRDefault="00E729AE" w:rsidP="008D68CC">
      <w:pPr>
        <w:pStyle w:val="BlockText"/>
        <w:numPr>
          <w:ilvl w:val="0"/>
          <w:numId w:val="11"/>
        </w:numPr>
        <w:ind w:left="900" w:hanging="540"/>
        <w:rPr>
          <w:sz w:val="24"/>
        </w:rPr>
      </w:pPr>
      <w:r w:rsidRPr="00632ED4">
        <w:rPr>
          <w:b/>
          <w:sz w:val="24"/>
        </w:rPr>
        <w:t xml:space="preserve">Update all of your </w:t>
      </w:r>
      <w:r w:rsidRPr="00632ED4">
        <w:rPr>
          <w:rStyle w:val="Code"/>
          <w:sz w:val="24"/>
        </w:rPr>
        <w:t>print()</w:t>
      </w:r>
      <w:r w:rsidRPr="00632ED4">
        <w:rPr>
          <w:b/>
          <w:sz w:val="24"/>
        </w:rPr>
        <w:t xml:space="preserve"> statements to </w:t>
      </w:r>
      <w:r w:rsidRPr="00632ED4">
        <w:rPr>
          <w:rStyle w:val="Code"/>
          <w:sz w:val="24"/>
        </w:rPr>
        <w:t>println()</w:t>
      </w:r>
      <w:r w:rsidRPr="00632ED4">
        <w:rPr>
          <w:b/>
          <w:sz w:val="24"/>
        </w:rPr>
        <w:t xml:space="preserve"> statements.</w:t>
      </w:r>
      <w:r w:rsidRPr="00632ED4">
        <w:rPr>
          <w:sz w:val="24"/>
        </w:rPr>
        <w:t xml:space="preserve">  You code should now look as follows:</w:t>
      </w:r>
      <w:r w:rsidRPr="00632ED4">
        <w:rPr>
          <w:noProof/>
          <w:sz w:val="24"/>
          <w:lang w:eastAsia="en-US"/>
        </w:rPr>
        <w:drawing>
          <wp:inline distT="0" distB="0" distL="0" distR="0" wp14:anchorId="09552CA4" wp14:editId="3CAD7C89">
            <wp:extent cx="6134100" cy="2374900"/>
            <wp:effectExtent l="0" t="0" r="12700" b="12700"/>
            <wp:docPr id="22" name="Picture 22" descr="../../Desktop/Screen%20Shot%202015-11-18%20at%2010.19.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5-11-18%20at%2010.19.09%20PM.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4100" cy="2374900"/>
                    </a:xfrm>
                    <a:prstGeom prst="rect">
                      <a:avLst/>
                    </a:prstGeom>
                    <a:noFill/>
                    <a:ln>
                      <a:noFill/>
                    </a:ln>
                  </pic:spPr>
                </pic:pic>
              </a:graphicData>
            </a:graphic>
          </wp:inline>
        </w:drawing>
      </w:r>
    </w:p>
    <w:p w14:paraId="6BEEA4B9" w14:textId="0B846A7F" w:rsidR="00FB1D47" w:rsidRPr="00632ED4" w:rsidRDefault="008D68CC" w:rsidP="008D68CC">
      <w:pPr>
        <w:pStyle w:val="BlockText"/>
        <w:numPr>
          <w:ilvl w:val="0"/>
          <w:numId w:val="11"/>
        </w:numPr>
        <w:ind w:left="900" w:hanging="540"/>
        <w:rPr>
          <w:sz w:val="24"/>
        </w:rPr>
      </w:pPr>
      <w:r w:rsidRPr="00632ED4">
        <w:rPr>
          <w:b/>
          <w:sz w:val="24"/>
        </w:rPr>
        <w:t>Test your code.</w:t>
      </w:r>
      <w:r w:rsidRPr="00632ED4">
        <w:rPr>
          <w:sz w:val="24"/>
        </w:rPr>
        <w:t xml:space="preserve">  It should output the following:</w:t>
      </w:r>
      <w:r w:rsidRPr="00632ED4">
        <w:rPr>
          <w:noProof/>
          <w:sz w:val="24"/>
          <w:lang w:eastAsia="en-US"/>
        </w:rPr>
        <w:drawing>
          <wp:inline distT="0" distB="0" distL="0" distR="0" wp14:anchorId="3C64BDC8" wp14:editId="2730DC7E">
            <wp:extent cx="4279900" cy="1041400"/>
            <wp:effectExtent l="0" t="0" r="12700" b="0"/>
            <wp:docPr id="23" name="Picture 23" descr="../../Desktop/Screen%20Shot%202015-11-18%20at%2010.20.2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5-11-18%20at%2010.20.29%20PM.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900" cy="1041400"/>
                    </a:xfrm>
                    <a:prstGeom prst="rect">
                      <a:avLst/>
                    </a:prstGeom>
                    <a:noFill/>
                    <a:ln>
                      <a:noFill/>
                    </a:ln>
                  </pic:spPr>
                </pic:pic>
              </a:graphicData>
            </a:graphic>
          </wp:inline>
        </w:drawing>
      </w:r>
    </w:p>
    <w:p w14:paraId="2F1B7B07" w14:textId="3F76F2FA" w:rsidR="008D68CC" w:rsidRPr="00632ED4" w:rsidRDefault="008D68CC" w:rsidP="008D68CC">
      <w:pPr>
        <w:pStyle w:val="BlockText"/>
        <w:numPr>
          <w:ilvl w:val="0"/>
          <w:numId w:val="11"/>
        </w:numPr>
        <w:ind w:left="900" w:hanging="540"/>
        <w:rPr>
          <w:sz w:val="24"/>
        </w:rPr>
      </w:pPr>
      <w:r w:rsidRPr="00632ED4">
        <w:rPr>
          <w:sz w:val="24"/>
        </w:rPr>
        <w:lastRenderedPageBreak/>
        <w:t xml:space="preserve">Now, </w:t>
      </w:r>
      <w:r w:rsidRPr="00632ED4">
        <w:rPr>
          <w:b/>
          <w:sz w:val="24"/>
        </w:rPr>
        <w:t xml:space="preserve">concatenate </w:t>
      </w:r>
      <w:r w:rsidRPr="00632ED4">
        <w:rPr>
          <w:rStyle w:val="Code"/>
          <w:b/>
          <w:sz w:val="24"/>
        </w:rPr>
        <w:t>use</w:t>
      </w:r>
      <w:r w:rsidR="00B45083" w:rsidRPr="00632ED4">
        <w:rPr>
          <w:rStyle w:val="Code"/>
          <w:b/>
          <w:sz w:val="24"/>
        </w:rPr>
        <w:t>r</w:t>
      </w:r>
      <w:r w:rsidRPr="00632ED4">
        <w:rPr>
          <w:rStyle w:val="Code"/>
          <w:b/>
          <w:sz w:val="24"/>
        </w:rPr>
        <w:t>Name</w:t>
      </w:r>
      <w:r w:rsidRPr="00632ED4">
        <w:rPr>
          <w:b/>
          <w:sz w:val="24"/>
        </w:rPr>
        <w:t xml:space="preserve"> in place of </w:t>
      </w:r>
      <w:r w:rsidRPr="00632ED4">
        <w:rPr>
          <w:rStyle w:val="Code"/>
          <w:b/>
          <w:sz w:val="24"/>
        </w:rPr>
        <w:t>“Ada Lovelace”</w:t>
      </w:r>
      <w:r w:rsidR="00DF3973" w:rsidRPr="00632ED4">
        <w:rPr>
          <w:sz w:val="24"/>
        </w:rPr>
        <w:t xml:space="preserve">, see </w:t>
      </w:r>
      <w:r w:rsidR="00B45083" w:rsidRPr="00632ED4">
        <w:rPr>
          <w:sz w:val="24"/>
        </w:rPr>
        <w:t>(line 10)</w:t>
      </w:r>
      <w:r w:rsidRPr="00632ED4">
        <w:rPr>
          <w:sz w:val="24"/>
        </w:rPr>
        <w:t>:</w:t>
      </w:r>
      <w:r w:rsidRPr="00632ED4">
        <w:rPr>
          <w:noProof/>
          <w:sz w:val="24"/>
          <w:lang w:eastAsia="en-US"/>
        </w:rPr>
        <w:drawing>
          <wp:inline distT="0" distB="0" distL="0" distR="0" wp14:anchorId="58B33411" wp14:editId="43C2DE87">
            <wp:extent cx="5524500" cy="2501900"/>
            <wp:effectExtent l="0" t="0" r="12700" b="12700"/>
            <wp:docPr id="27" name="Picture 27" descr="../../Desktop/Screen%20Shot%202015-11-18%20at%2010.22.20%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5-11-18%20at%2010.22.20%20PM.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2501900"/>
                    </a:xfrm>
                    <a:prstGeom prst="rect">
                      <a:avLst/>
                    </a:prstGeom>
                    <a:noFill/>
                    <a:ln>
                      <a:noFill/>
                    </a:ln>
                  </pic:spPr>
                </pic:pic>
              </a:graphicData>
            </a:graphic>
          </wp:inline>
        </w:drawing>
      </w:r>
    </w:p>
    <w:p w14:paraId="690524BE" w14:textId="42EA8F4D" w:rsidR="00AF06D6" w:rsidRPr="00632ED4" w:rsidRDefault="00AF06D6" w:rsidP="00AF06D6">
      <w:pPr>
        <w:pStyle w:val="BlockText"/>
        <w:rPr>
          <w:i/>
          <w:sz w:val="24"/>
        </w:rPr>
      </w:pPr>
      <w:r w:rsidRPr="00632ED4">
        <w:rPr>
          <w:i/>
          <w:sz w:val="24"/>
        </w:rPr>
        <w:drawing>
          <wp:inline distT="0" distB="0" distL="0" distR="0" wp14:anchorId="055F7C12" wp14:editId="3B27795C">
            <wp:extent cx="231140" cy="231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231140" cy="231140"/>
                    </a:xfrm>
                    <a:prstGeom prst="rect">
                      <a:avLst/>
                    </a:prstGeom>
                  </pic:spPr>
                </pic:pic>
              </a:graphicData>
            </a:graphic>
          </wp:inline>
        </w:drawing>
      </w:r>
      <w:r w:rsidRPr="00632ED4">
        <w:rPr>
          <w:i/>
          <w:sz w:val="24"/>
        </w:rPr>
        <w:t xml:space="preserve"> Notice, as you type a variable the IDE will highlight other references to that variable in the code.  This helps to trace how this variable is used in the program.</w:t>
      </w:r>
    </w:p>
    <w:p w14:paraId="2093E419" w14:textId="2892EB29" w:rsidR="00AF06D6" w:rsidRPr="00632ED4" w:rsidRDefault="00B45083" w:rsidP="008D68CC">
      <w:pPr>
        <w:pStyle w:val="BlockText"/>
        <w:numPr>
          <w:ilvl w:val="0"/>
          <w:numId w:val="11"/>
        </w:numPr>
        <w:ind w:left="900" w:hanging="540"/>
        <w:rPr>
          <w:sz w:val="24"/>
        </w:rPr>
      </w:pPr>
      <w:r w:rsidRPr="00632ED4">
        <w:rPr>
          <w:sz w:val="24"/>
        </w:rPr>
        <w:t xml:space="preserve">Next, </w:t>
      </w:r>
      <w:r w:rsidRPr="00632ED4">
        <w:rPr>
          <w:b/>
          <w:sz w:val="24"/>
        </w:rPr>
        <w:t xml:space="preserve">remove the test line where we printed </w:t>
      </w:r>
      <w:r w:rsidRPr="00632ED4">
        <w:rPr>
          <w:rStyle w:val="Code"/>
          <w:b/>
          <w:sz w:val="24"/>
        </w:rPr>
        <w:t>userName</w:t>
      </w:r>
      <w:r w:rsidRPr="00632ED4">
        <w:rPr>
          <w:sz w:val="24"/>
        </w:rPr>
        <w:t xml:space="preserve">. You can also </w:t>
      </w:r>
      <w:r w:rsidRPr="00632ED4">
        <w:rPr>
          <w:b/>
          <w:sz w:val="24"/>
        </w:rPr>
        <w:t>remove the line</w:t>
      </w:r>
      <w:r w:rsidRPr="00632ED4">
        <w:rPr>
          <w:rStyle w:val="Code"/>
          <w:b/>
          <w:sz w:val="24"/>
        </w:rPr>
        <w:t xml:space="preserve"> // TODO Auto-generated method stub</w:t>
      </w:r>
      <w:r w:rsidRPr="00632ED4">
        <w:rPr>
          <w:sz w:val="24"/>
        </w:rPr>
        <w:t xml:space="preserve"> The code should look as follows:</w:t>
      </w:r>
      <w:r w:rsidRPr="00632ED4">
        <w:rPr>
          <w:noProof/>
          <w:sz w:val="24"/>
          <w:lang w:eastAsia="en-US"/>
        </w:rPr>
        <w:drawing>
          <wp:inline distT="0" distB="0" distL="0" distR="0" wp14:anchorId="16E709FF" wp14:editId="23A914E2">
            <wp:extent cx="5753100" cy="2171700"/>
            <wp:effectExtent l="0" t="0" r="12700" b="12700"/>
            <wp:docPr id="28" name="Picture 28" descr="../../Desktop/Screen%20Shot%202015-11-18%20at%2010.38.0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5-11-18%20at%2010.38.01%20PM.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171700"/>
                    </a:xfrm>
                    <a:prstGeom prst="rect">
                      <a:avLst/>
                    </a:prstGeom>
                    <a:noFill/>
                    <a:ln>
                      <a:noFill/>
                    </a:ln>
                  </pic:spPr>
                </pic:pic>
              </a:graphicData>
            </a:graphic>
          </wp:inline>
        </w:drawing>
      </w:r>
    </w:p>
    <w:p w14:paraId="27543B32" w14:textId="1A88D297" w:rsidR="00B45083" w:rsidRPr="00632ED4" w:rsidRDefault="00B45083" w:rsidP="008D68CC">
      <w:pPr>
        <w:pStyle w:val="BlockText"/>
        <w:numPr>
          <w:ilvl w:val="0"/>
          <w:numId w:val="11"/>
        </w:numPr>
        <w:ind w:left="900" w:hanging="540"/>
        <w:rPr>
          <w:sz w:val="24"/>
        </w:rPr>
      </w:pPr>
      <w:r w:rsidRPr="00632ED4">
        <w:rPr>
          <w:b/>
          <w:sz w:val="24"/>
        </w:rPr>
        <w:t>Test your code</w:t>
      </w:r>
      <w:r w:rsidRPr="00632ED4">
        <w:rPr>
          <w:sz w:val="24"/>
        </w:rPr>
        <w:t>.  The output should match the following:</w:t>
      </w:r>
      <w:r w:rsidRPr="00632ED4">
        <w:rPr>
          <w:noProof/>
          <w:sz w:val="24"/>
          <w:lang w:eastAsia="en-US"/>
        </w:rPr>
        <w:drawing>
          <wp:inline distT="0" distB="0" distL="0" distR="0" wp14:anchorId="73C7A413" wp14:editId="4288F0C0">
            <wp:extent cx="4318000" cy="927100"/>
            <wp:effectExtent l="0" t="0" r="0" b="12700"/>
            <wp:docPr id="29" name="Picture 29" descr="../../Desktop/Screen%20Shot%202015-11-18%20at%2010.39.0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5-11-18%20at%2010.39.03%20PM.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8000" cy="927100"/>
                    </a:xfrm>
                    <a:prstGeom prst="rect">
                      <a:avLst/>
                    </a:prstGeom>
                    <a:noFill/>
                    <a:ln>
                      <a:noFill/>
                    </a:ln>
                  </pic:spPr>
                </pic:pic>
              </a:graphicData>
            </a:graphic>
          </wp:inline>
        </w:drawing>
      </w:r>
    </w:p>
    <w:p w14:paraId="656FA296" w14:textId="77C80CBF" w:rsidR="00B45083" w:rsidRPr="00632ED4" w:rsidRDefault="00B45083" w:rsidP="008D68CC">
      <w:pPr>
        <w:pStyle w:val="BlockText"/>
        <w:numPr>
          <w:ilvl w:val="0"/>
          <w:numId w:val="11"/>
        </w:numPr>
        <w:ind w:left="900" w:hanging="540"/>
        <w:rPr>
          <w:sz w:val="24"/>
        </w:rPr>
      </w:pPr>
      <w:r w:rsidRPr="00632ED4">
        <w:rPr>
          <w:sz w:val="24"/>
        </w:rPr>
        <w:lastRenderedPageBreak/>
        <w:t xml:space="preserve">At this point </w:t>
      </w:r>
      <w:r w:rsidRPr="00632ED4">
        <w:rPr>
          <w:b/>
          <w:sz w:val="24"/>
        </w:rPr>
        <w:t xml:space="preserve">if your code is not working as expected make sure to </w:t>
      </w:r>
      <w:r w:rsidR="00DF3973" w:rsidRPr="00632ED4">
        <w:rPr>
          <w:b/>
          <w:sz w:val="24"/>
        </w:rPr>
        <w:t>call over a mentor</w:t>
      </w:r>
      <w:r w:rsidR="00DF3973" w:rsidRPr="00632ED4">
        <w:rPr>
          <w:sz w:val="24"/>
        </w:rPr>
        <w:t>.</w:t>
      </w:r>
    </w:p>
    <w:p w14:paraId="228A8DA3" w14:textId="7B622AAB" w:rsidR="00B45083" w:rsidRPr="00632ED4" w:rsidRDefault="00DF3973" w:rsidP="00DF3973">
      <w:pPr>
        <w:pStyle w:val="Heading2"/>
        <w:rPr>
          <w:sz w:val="36"/>
        </w:rPr>
      </w:pPr>
      <w:r w:rsidRPr="00632ED4">
        <w:rPr>
          <w:sz w:val="36"/>
        </w:rPr>
        <w:t xml:space="preserve">Happy Birthday to </w:t>
      </w:r>
      <w:r w:rsidR="009B0584" w:rsidRPr="00632ED4">
        <w:rPr>
          <w:sz w:val="36"/>
        </w:rPr>
        <w:t>userName</w:t>
      </w:r>
      <w:r w:rsidRPr="00632ED4">
        <w:rPr>
          <w:sz w:val="36"/>
        </w:rPr>
        <w:t>!</w:t>
      </w:r>
    </w:p>
    <w:p w14:paraId="46FC7455" w14:textId="20D83E4B" w:rsidR="00DF3973" w:rsidRPr="00632ED4" w:rsidRDefault="00DF3973" w:rsidP="00DF3973">
      <w:pPr>
        <w:pStyle w:val="BlockText"/>
        <w:numPr>
          <w:ilvl w:val="0"/>
          <w:numId w:val="12"/>
        </w:numPr>
        <w:ind w:left="900"/>
        <w:rPr>
          <w:sz w:val="24"/>
        </w:rPr>
      </w:pPr>
      <w:r w:rsidRPr="00632ED4">
        <w:rPr>
          <w:sz w:val="24"/>
        </w:rPr>
        <w:t xml:space="preserve">We will now update the code to take user input using the </w:t>
      </w:r>
      <w:r w:rsidRPr="00632ED4">
        <w:rPr>
          <w:rStyle w:val="Code"/>
          <w:sz w:val="24"/>
        </w:rPr>
        <w:t>Scanner</w:t>
      </w:r>
      <w:r w:rsidRPr="00632ED4">
        <w:rPr>
          <w:sz w:val="24"/>
        </w:rPr>
        <w:t xml:space="preserve"> class.</w:t>
      </w:r>
    </w:p>
    <w:p w14:paraId="6E49D0B2" w14:textId="09371B08" w:rsidR="00DF3973" w:rsidRPr="00632ED4" w:rsidRDefault="00DF3973" w:rsidP="00DF3973">
      <w:pPr>
        <w:pStyle w:val="BlockText"/>
        <w:numPr>
          <w:ilvl w:val="0"/>
          <w:numId w:val="12"/>
        </w:numPr>
        <w:ind w:left="900"/>
        <w:rPr>
          <w:sz w:val="24"/>
        </w:rPr>
      </w:pPr>
      <w:r w:rsidRPr="00632ED4">
        <w:rPr>
          <w:sz w:val="24"/>
        </w:rPr>
        <w:t xml:space="preserve">First we will </w:t>
      </w:r>
      <w:r w:rsidRPr="00632ED4">
        <w:rPr>
          <w:b/>
          <w:sz w:val="24"/>
        </w:rPr>
        <w:t>add a line to ask the user to enter their name</w:t>
      </w:r>
      <w:r w:rsidRPr="00632ED4">
        <w:rPr>
          <w:sz w:val="24"/>
        </w:rPr>
        <w:t>:</w:t>
      </w:r>
      <w:r w:rsidR="001F1398" w:rsidRPr="00632ED4">
        <w:rPr>
          <w:noProof/>
          <w:sz w:val="24"/>
          <w:lang w:eastAsia="en-US"/>
        </w:rPr>
        <w:drawing>
          <wp:inline distT="0" distB="0" distL="0" distR="0" wp14:anchorId="1A27471D" wp14:editId="0A6E07B4">
            <wp:extent cx="5588000" cy="2844800"/>
            <wp:effectExtent l="0" t="0" r="0" b="0"/>
            <wp:docPr id="30" name="Picture 30" descr="../../Desktop/Screen%20Shot%202015-11-18%20at%2010.49.3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5-11-18%20at%2010.49.31%20PM.pn"/>
                    <pic:cNvPicPr>
                      <a:picLocks noChangeAspect="1" noChangeArrowheads="1"/>
                    </pic:cNvPicPr>
                  </pic:nvPicPr>
                  <pic:blipFill rotWithShape="1">
                    <a:blip r:embed="rId31">
                      <a:extLst>
                        <a:ext uri="{28A0092B-C50C-407E-A947-70E740481C1C}">
                          <a14:useLocalDpi xmlns:a14="http://schemas.microsoft.com/office/drawing/2010/main" val="0"/>
                        </a:ext>
                      </a:extLst>
                    </a:blip>
                    <a:srcRect t="8197"/>
                    <a:stretch/>
                  </pic:blipFill>
                  <pic:spPr bwMode="auto">
                    <a:xfrm>
                      <a:off x="0" y="0"/>
                      <a:ext cx="558800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365D3613" w14:textId="00E67365" w:rsidR="001F1398" w:rsidRPr="00632ED4" w:rsidRDefault="001F1398" w:rsidP="003E6FEB">
      <w:pPr>
        <w:pStyle w:val="BlockText"/>
        <w:rPr>
          <w:i/>
          <w:sz w:val="24"/>
        </w:rPr>
      </w:pPr>
      <w:r w:rsidRPr="00632ED4">
        <w:rPr>
          <w:i/>
          <w:sz w:val="24"/>
        </w:rPr>
        <w:drawing>
          <wp:inline distT="0" distB="0" distL="0" distR="0" wp14:anchorId="4DB47A09" wp14:editId="1FBA9585">
            <wp:extent cx="231140" cy="231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231140" cy="231140"/>
                    </a:xfrm>
                    <a:prstGeom prst="rect">
                      <a:avLst/>
                    </a:prstGeom>
                  </pic:spPr>
                </pic:pic>
              </a:graphicData>
            </a:graphic>
          </wp:inline>
        </w:drawing>
      </w:r>
      <w:r w:rsidRPr="00632ED4">
        <w:rPr>
          <w:i/>
          <w:sz w:val="24"/>
        </w:rPr>
        <w:t xml:space="preserve"> </w:t>
      </w:r>
      <w:r w:rsidRPr="00632ED4">
        <w:rPr>
          <w:i/>
          <w:sz w:val="24"/>
        </w:rPr>
        <w:t xml:space="preserve">Lines that start with </w:t>
      </w:r>
      <w:r w:rsidRPr="00632ED4">
        <w:rPr>
          <w:rStyle w:val="Code"/>
          <w:sz w:val="24"/>
        </w:rPr>
        <w:t xml:space="preserve">// </w:t>
      </w:r>
      <w:r w:rsidRPr="00632ED4">
        <w:rPr>
          <w:i/>
          <w:sz w:val="24"/>
        </w:rPr>
        <w:t xml:space="preserve">and are green are comments.  Comments are little notes that programmers leave in their code to help make it easier to understand.  Good code will have useful comments.  </w:t>
      </w:r>
      <w:r w:rsidRPr="00632ED4">
        <w:rPr>
          <w:rStyle w:val="Code"/>
          <w:color w:val="00B050"/>
          <w:sz w:val="24"/>
        </w:rPr>
        <w:t>//This is a good tip to follow!</w:t>
      </w:r>
    </w:p>
    <w:p w14:paraId="22DA8004" w14:textId="35060373" w:rsidR="00DF3973" w:rsidRPr="00632ED4" w:rsidRDefault="001F1398" w:rsidP="00DF3973">
      <w:pPr>
        <w:pStyle w:val="BlockText"/>
        <w:numPr>
          <w:ilvl w:val="0"/>
          <w:numId w:val="12"/>
        </w:numPr>
        <w:ind w:left="900"/>
        <w:rPr>
          <w:sz w:val="24"/>
        </w:rPr>
      </w:pPr>
      <w:r w:rsidRPr="00632ED4">
        <w:rPr>
          <w:sz w:val="24"/>
        </w:rPr>
        <w:lastRenderedPageBreak/>
        <w:t xml:space="preserve">Next, we will </w:t>
      </w:r>
      <w:r w:rsidRPr="00632ED4">
        <w:rPr>
          <w:b/>
          <w:sz w:val="24"/>
        </w:rPr>
        <w:t xml:space="preserve">create the </w:t>
      </w:r>
      <w:r w:rsidRPr="00632ED4">
        <w:rPr>
          <w:rStyle w:val="Code"/>
          <w:b/>
          <w:sz w:val="24"/>
        </w:rPr>
        <w:t>Scanner</w:t>
      </w:r>
      <w:r w:rsidRPr="00632ED4">
        <w:rPr>
          <w:b/>
          <w:sz w:val="24"/>
        </w:rPr>
        <w:t xml:space="preserve"> to take input from the user</w:t>
      </w:r>
      <w:r w:rsidRPr="00632ED4">
        <w:rPr>
          <w:sz w:val="24"/>
        </w:rPr>
        <w:t>:</w:t>
      </w:r>
      <w:r w:rsidRPr="00632ED4">
        <w:rPr>
          <w:noProof/>
          <w:sz w:val="24"/>
          <w:lang w:eastAsia="en-US"/>
        </w:rPr>
        <w:drawing>
          <wp:inline distT="0" distB="0" distL="0" distR="0" wp14:anchorId="709754E3" wp14:editId="3BA002B9">
            <wp:extent cx="5537200" cy="3098800"/>
            <wp:effectExtent l="0" t="0" r="0" b="0"/>
            <wp:docPr id="33" name="Picture 33" descr="../../Desktop/Screen%20Shot%202015-11-18%20at%2010.54.1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5-11-18%20at%2010.54.13%20PM.pn"/>
                    <pic:cNvPicPr>
                      <a:picLocks noChangeAspect="1" noChangeArrowheads="1"/>
                    </pic:cNvPicPr>
                  </pic:nvPicPr>
                  <pic:blipFill rotWithShape="1">
                    <a:blip r:embed="rId32">
                      <a:extLst>
                        <a:ext uri="{28A0092B-C50C-407E-A947-70E740481C1C}">
                          <a14:useLocalDpi xmlns:a14="http://schemas.microsoft.com/office/drawing/2010/main" val="0"/>
                        </a:ext>
                      </a:extLst>
                    </a:blip>
                    <a:srcRect t="813"/>
                    <a:stretch/>
                  </pic:blipFill>
                  <pic:spPr bwMode="auto">
                    <a:xfrm>
                      <a:off x="0" y="0"/>
                      <a:ext cx="5537200"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42BF2B7E" w14:textId="5EAB5A6D" w:rsidR="001F1398" w:rsidRPr="00632ED4" w:rsidRDefault="001F1398" w:rsidP="001F1398">
      <w:pPr>
        <w:pStyle w:val="BlockText"/>
        <w:numPr>
          <w:ilvl w:val="0"/>
          <w:numId w:val="12"/>
        </w:numPr>
        <w:ind w:left="900"/>
        <w:rPr>
          <w:sz w:val="24"/>
        </w:rPr>
      </w:pPr>
      <w:r w:rsidRPr="00632ED4">
        <w:rPr>
          <w:b/>
          <w:sz w:val="24"/>
        </w:rPr>
        <w:t xml:space="preserve">Notice, that the </w:t>
      </w:r>
      <w:r w:rsidRPr="00632ED4">
        <w:rPr>
          <w:rStyle w:val="Code"/>
          <w:b/>
          <w:sz w:val="24"/>
        </w:rPr>
        <w:t>Scanner</w:t>
      </w:r>
      <w:r w:rsidRPr="00632ED4">
        <w:rPr>
          <w:b/>
          <w:sz w:val="24"/>
        </w:rPr>
        <w:t xml:space="preserve"> on line 11 has a red underline.</w:t>
      </w:r>
      <w:r w:rsidRPr="00632ED4">
        <w:rPr>
          <w:sz w:val="24"/>
        </w:rPr>
        <w:t xml:space="preserve"> If you try to run this code it will not compile, and you will get the following message:</w:t>
      </w:r>
      <w:r w:rsidRPr="00632ED4">
        <w:rPr>
          <w:noProof/>
          <w:sz w:val="24"/>
          <w:lang w:eastAsia="en-US"/>
        </w:rPr>
        <w:drawing>
          <wp:inline distT="0" distB="0" distL="0" distR="0" wp14:anchorId="0BEFC272" wp14:editId="68A75DC5">
            <wp:extent cx="6349365" cy="1552067"/>
            <wp:effectExtent l="0" t="0" r="635" b="0"/>
            <wp:docPr id="35" name="Picture 35" descr="../../Desktop/Screen%20Shot%202015-11-18%20at%2010.55.25%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5-11-18%20at%2010.55.25%20PM.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4089" cy="1555666"/>
                    </a:xfrm>
                    <a:prstGeom prst="rect">
                      <a:avLst/>
                    </a:prstGeom>
                    <a:noFill/>
                    <a:ln>
                      <a:noFill/>
                    </a:ln>
                  </pic:spPr>
                </pic:pic>
              </a:graphicData>
            </a:graphic>
          </wp:inline>
        </w:drawing>
      </w:r>
    </w:p>
    <w:p w14:paraId="3CC94A0F" w14:textId="6DF941E3" w:rsidR="00AF06D6" w:rsidRPr="00632ED4" w:rsidRDefault="001F1398" w:rsidP="00DF3973">
      <w:pPr>
        <w:pStyle w:val="BlockText"/>
        <w:numPr>
          <w:ilvl w:val="0"/>
          <w:numId w:val="12"/>
        </w:numPr>
        <w:ind w:left="900"/>
        <w:rPr>
          <w:sz w:val="24"/>
        </w:rPr>
      </w:pPr>
      <w:r w:rsidRPr="00632ED4">
        <w:rPr>
          <w:sz w:val="24"/>
        </w:rPr>
        <w:t xml:space="preserve">To fix this let the IDE help you!  </w:t>
      </w:r>
      <w:r w:rsidRPr="00632ED4">
        <w:rPr>
          <w:b/>
          <w:sz w:val="24"/>
        </w:rPr>
        <w:t>Right-Click on the Scanner error, and choose “Import Scanner”.</w:t>
      </w:r>
      <w:r w:rsidRPr="00632ED4">
        <w:rPr>
          <w:sz w:val="24"/>
        </w:rPr>
        <w:t xml:space="preserve">  Scanner is another Class so you need to add a reference to it in your </w:t>
      </w:r>
      <w:r w:rsidRPr="00632ED4">
        <w:rPr>
          <w:sz w:val="24"/>
        </w:rPr>
        <w:lastRenderedPageBreak/>
        <w:t>PracticeLab Class so that Java can find it.</w:t>
      </w:r>
      <w:r w:rsidRPr="00632ED4">
        <w:rPr>
          <w:sz w:val="24"/>
        </w:rPr>
        <w:br/>
      </w:r>
      <w:r w:rsidRPr="00632ED4">
        <w:rPr>
          <w:noProof/>
          <w:sz w:val="24"/>
          <w:lang w:eastAsia="en-US"/>
        </w:rPr>
        <w:drawing>
          <wp:inline distT="0" distB="0" distL="0" distR="0" wp14:anchorId="55C31010" wp14:editId="5977AE6A">
            <wp:extent cx="4610100" cy="1587500"/>
            <wp:effectExtent l="0" t="0" r="12700" b="12700"/>
            <wp:docPr id="37" name="Picture 37" descr="../../Desktop/Screen%20Shot%202015-11-18%20at%2010.47.16%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5-11-18%20at%2010.47.16%20PM.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0100" cy="1587500"/>
                    </a:xfrm>
                    <a:prstGeom prst="rect">
                      <a:avLst/>
                    </a:prstGeom>
                    <a:noFill/>
                    <a:ln>
                      <a:noFill/>
                    </a:ln>
                  </pic:spPr>
                </pic:pic>
              </a:graphicData>
            </a:graphic>
          </wp:inline>
        </w:drawing>
      </w:r>
    </w:p>
    <w:p w14:paraId="13923F6C" w14:textId="389AB491" w:rsidR="00AF06D6" w:rsidRPr="00632ED4" w:rsidRDefault="001F1398" w:rsidP="00DF3973">
      <w:pPr>
        <w:pStyle w:val="BlockText"/>
        <w:numPr>
          <w:ilvl w:val="0"/>
          <w:numId w:val="12"/>
        </w:numPr>
        <w:ind w:left="900"/>
        <w:rPr>
          <w:sz w:val="24"/>
        </w:rPr>
      </w:pPr>
      <w:r w:rsidRPr="00632ED4">
        <w:rPr>
          <w:sz w:val="24"/>
        </w:rPr>
        <w:t xml:space="preserve">Now </w:t>
      </w:r>
      <w:r w:rsidRPr="00632ED4">
        <w:rPr>
          <w:b/>
          <w:sz w:val="24"/>
        </w:rPr>
        <w:t>your code should look like this</w:t>
      </w:r>
      <w:r w:rsidRPr="00632ED4">
        <w:rPr>
          <w:sz w:val="24"/>
        </w:rPr>
        <w:t>, pay attention to line 1:</w:t>
      </w:r>
      <w:r w:rsidRPr="00632ED4">
        <w:rPr>
          <w:noProof/>
          <w:sz w:val="24"/>
          <w:lang w:eastAsia="en-US"/>
        </w:rPr>
        <w:drawing>
          <wp:inline distT="0" distB="0" distL="0" distR="0" wp14:anchorId="315C9437" wp14:editId="32491440">
            <wp:extent cx="5562600" cy="3492500"/>
            <wp:effectExtent l="0" t="0" r="0" b="12700"/>
            <wp:docPr id="38" name="Picture 38" descr="../../Desktop/Screen%20Shot%202015-11-18%20at%2010.59.1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5-11-18%20at%2010.59.18%20PM.p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600" cy="3492500"/>
                    </a:xfrm>
                    <a:prstGeom prst="rect">
                      <a:avLst/>
                    </a:prstGeom>
                    <a:noFill/>
                    <a:ln>
                      <a:noFill/>
                    </a:ln>
                  </pic:spPr>
                </pic:pic>
              </a:graphicData>
            </a:graphic>
          </wp:inline>
        </w:drawing>
      </w:r>
    </w:p>
    <w:p w14:paraId="2B04F590" w14:textId="045D5701" w:rsidR="003E6FEB" w:rsidRPr="00632ED4" w:rsidRDefault="003E6FEB" w:rsidP="003E6FEB">
      <w:pPr>
        <w:pStyle w:val="BlockText"/>
        <w:numPr>
          <w:ilvl w:val="0"/>
          <w:numId w:val="12"/>
        </w:numPr>
        <w:ind w:left="900"/>
        <w:rPr>
          <w:sz w:val="24"/>
        </w:rPr>
      </w:pPr>
      <w:r w:rsidRPr="00632ED4">
        <w:rPr>
          <w:sz w:val="24"/>
        </w:rPr>
        <w:lastRenderedPageBreak/>
        <w:t xml:space="preserve">Now that we have a </w:t>
      </w:r>
      <w:r w:rsidR="009B0584" w:rsidRPr="00632ED4">
        <w:rPr>
          <w:rStyle w:val="Code"/>
          <w:sz w:val="24"/>
        </w:rPr>
        <w:t>Scanner</w:t>
      </w:r>
      <w:r w:rsidR="009B0584" w:rsidRPr="00632ED4">
        <w:rPr>
          <w:sz w:val="24"/>
        </w:rPr>
        <w:t xml:space="preserve">, </w:t>
      </w:r>
      <w:r w:rsidRPr="00632ED4">
        <w:rPr>
          <w:sz w:val="24"/>
        </w:rPr>
        <w:t xml:space="preserve">use it to </w:t>
      </w:r>
      <w:r w:rsidRPr="00632ED4">
        <w:rPr>
          <w:b/>
          <w:sz w:val="24"/>
        </w:rPr>
        <w:t>get the user’s name from them</w:t>
      </w:r>
      <w:r w:rsidRPr="00632ED4">
        <w:rPr>
          <w:sz w:val="24"/>
        </w:rPr>
        <w:t>:</w:t>
      </w:r>
      <w:r w:rsidRPr="00632ED4">
        <w:rPr>
          <w:noProof/>
          <w:sz w:val="24"/>
          <w:lang w:eastAsia="en-US"/>
        </w:rPr>
        <w:drawing>
          <wp:inline distT="0" distB="0" distL="0" distR="0" wp14:anchorId="6E94F2A6" wp14:editId="6BD6D0EC">
            <wp:extent cx="5588000" cy="4216400"/>
            <wp:effectExtent l="0" t="0" r="0" b="0"/>
            <wp:docPr id="39" name="Picture 39" descr="../../Desktop/Screen%20Shot%202015-11-18%20at%2011.01.20%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5-11-18%20at%2011.01.20%20PM.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8000" cy="4216400"/>
                    </a:xfrm>
                    <a:prstGeom prst="rect">
                      <a:avLst/>
                    </a:prstGeom>
                    <a:noFill/>
                    <a:ln>
                      <a:noFill/>
                    </a:ln>
                  </pic:spPr>
                </pic:pic>
              </a:graphicData>
            </a:graphic>
          </wp:inline>
        </w:drawing>
      </w:r>
    </w:p>
    <w:p w14:paraId="5E80628D" w14:textId="77777777" w:rsidR="006F179F" w:rsidRDefault="009B0584" w:rsidP="003E6FEB">
      <w:pPr>
        <w:pStyle w:val="BlockText"/>
        <w:numPr>
          <w:ilvl w:val="0"/>
          <w:numId w:val="12"/>
        </w:numPr>
        <w:ind w:left="900"/>
        <w:rPr>
          <w:sz w:val="24"/>
        </w:rPr>
      </w:pPr>
      <w:r w:rsidRPr="00632ED4">
        <w:rPr>
          <w:b/>
          <w:sz w:val="24"/>
        </w:rPr>
        <w:t>Test your code.</w:t>
      </w:r>
      <w:r w:rsidRPr="00632ED4">
        <w:rPr>
          <w:sz w:val="24"/>
        </w:rPr>
        <w:t xml:space="preserve">  Type your name in the console and press </w:t>
      </w:r>
      <w:r w:rsidRPr="00632ED4">
        <w:rPr>
          <w:rStyle w:val="Code"/>
          <w:sz w:val="24"/>
        </w:rPr>
        <w:t>[Enter]</w:t>
      </w:r>
      <w:r w:rsidRPr="00632ED4">
        <w:rPr>
          <w:sz w:val="24"/>
        </w:rPr>
        <w:t>:</w:t>
      </w:r>
      <w:r w:rsidRPr="00632ED4">
        <w:rPr>
          <w:noProof/>
          <w:sz w:val="24"/>
          <w:lang w:eastAsia="en-US"/>
        </w:rPr>
        <w:drawing>
          <wp:inline distT="0" distB="0" distL="0" distR="0" wp14:anchorId="40B09E24" wp14:editId="1373AB03">
            <wp:extent cx="4254500" cy="1054100"/>
            <wp:effectExtent l="0" t="0" r="12700" b="12700"/>
            <wp:docPr id="40" name="Picture 40" descr="../../Desktop/Screen%20Shot%202015-11-18%20at%2011.07.5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5-11-18%20at%2011.07.51%20PM.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4500" cy="1054100"/>
                    </a:xfrm>
                    <a:prstGeom prst="rect">
                      <a:avLst/>
                    </a:prstGeom>
                    <a:noFill/>
                    <a:ln>
                      <a:noFill/>
                    </a:ln>
                  </pic:spPr>
                </pic:pic>
              </a:graphicData>
            </a:graphic>
          </wp:inline>
        </w:drawing>
      </w:r>
    </w:p>
    <w:p w14:paraId="1A9F7AAF" w14:textId="6E8A2624" w:rsidR="006F179F" w:rsidRDefault="006F179F" w:rsidP="003E6FEB">
      <w:pPr>
        <w:pStyle w:val="BlockText"/>
        <w:numPr>
          <w:ilvl w:val="0"/>
          <w:numId w:val="12"/>
        </w:numPr>
        <w:ind w:left="900"/>
        <w:rPr>
          <w:sz w:val="24"/>
        </w:rPr>
      </w:pPr>
      <w:r>
        <w:rPr>
          <w:sz w:val="24"/>
        </w:rPr>
        <w:t>Congratulations you have now written a computer program that accepts user input!</w:t>
      </w:r>
    </w:p>
    <w:p w14:paraId="36602FF5" w14:textId="1489B4DE" w:rsidR="00791293" w:rsidRPr="00632ED4" w:rsidRDefault="00791293" w:rsidP="006F179F">
      <w:pPr>
        <w:pStyle w:val="BlockText"/>
        <w:rPr>
          <w:sz w:val="21"/>
        </w:rPr>
      </w:pPr>
    </w:p>
    <w:p w14:paraId="231C8EA4" w14:textId="77777777" w:rsidR="00692323" w:rsidRPr="00632ED4" w:rsidRDefault="00692323">
      <w:pPr>
        <w:rPr>
          <w:sz w:val="21"/>
        </w:rPr>
      </w:pPr>
    </w:p>
    <w:p w14:paraId="6CCCE07D" w14:textId="17E0DAC4" w:rsidR="003F4EC0" w:rsidRDefault="006F179F" w:rsidP="003F4EC0">
      <w:pPr>
        <w:pStyle w:val="Heading2"/>
        <w:rPr>
          <w:sz w:val="36"/>
        </w:rPr>
      </w:pPr>
      <w:r>
        <w:rPr>
          <w:sz w:val="36"/>
        </w:rPr>
        <w:lastRenderedPageBreak/>
        <w:t>Continue Learning at Home</w:t>
      </w:r>
    </w:p>
    <w:p w14:paraId="529CA59D" w14:textId="42A132F2" w:rsidR="00C55912" w:rsidRDefault="00C55912" w:rsidP="00C55912">
      <w:pPr>
        <w:pStyle w:val="BlockText"/>
        <w:rPr>
          <w:sz w:val="24"/>
        </w:rPr>
      </w:pPr>
      <w:r w:rsidRPr="00C55912">
        <w:rPr>
          <w:sz w:val="24"/>
        </w:rPr>
        <w:t xml:space="preserve">If you have access to a computer at school or at </w:t>
      </w:r>
      <w:r>
        <w:rPr>
          <w:sz w:val="24"/>
        </w:rPr>
        <w:t>home,</w:t>
      </w:r>
      <w:r w:rsidRPr="00C55912">
        <w:rPr>
          <w:sz w:val="24"/>
        </w:rPr>
        <w:t xml:space="preserve"> you can continue to learn and practice there.</w:t>
      </w:r>
      <w:r w:rsidR="00710FED">
        <w:rPr>
          <w:sz w:val="24"/>
        </w:rPr>
        <w:t xml:space="preserve">  It is important that students continue learning outside of</w:t>
      </w:r>
      <w:r w:rsidR="00CB0548">
        <w:rPr>
          <w:sz w:val="24"/>
        </w:rPr>
        <w:t xml:space="preserve"> this session, there</w:t>
      </w:r>
      <w:r w:rsidR="00710FED">
        <w:rPr>
          <w:sz w:val="24"/>
        </w:rPr>
        <w:t xml:space="preserve"> are many topics that we will not be able to cover in a 1hour introductory session.  Topics such as</w:t>
      </w:r>
      <w:r>
        <w:rPr>
          <w:sz w:val="24"/>
        </w:rPr>
        <w:t xml:space="preserve"> other data types, math operations, conditional if()…then(), and looping controls.  </w:t>
      </w:r>
      <w:r w:rsidRPr="00710FED">
        <w:rPr>
          <w:b/>
          <w:sz w:val="24"/>
        </w:rPr>
        <w:t>All of these will be critical to working with the MetalCow robot code</w:t>
      </w:r>
      <w:r>
        <w:rPr>
          <w:sz w:val="24"/>
        </w:rPr>
        <w:t>.</w:t>
      </w:r>
    </w:p>
    <w:p w14:paraId="2F130C42" w14:textId="66A70A56" w:rsidR="00D64090" w:rsidRDefault="00710FED" w:rsidP="00C55912">
      <w:pPr>
        <w:pStyle w:val="BlockText"/>
        <w:rPr>
          <w:sz w:val="24"/>
        </w:rPr>
      </w:pPr>
      <w:r>
        <w:rPr>
          <w:sz w:val="24"/>
        </w:rPr>
        <w:t>The internet is an amaz</w:t>
      </w:r>
      <w:r w:rsidR="00292D01">
        <w:rPr>
          <w:sz w:val="24"/>
        </w:rPr>
        <w:t>ing place to learn programming!</w:t>
      </w:r>
      <w:r w:rsidR="00CB0548">
        <w:rPr>
          <w:sz w:val="24"/>
        </w:rPr>
        <w:t xml:space="preserve"> </w:t>
      </w:r>
      <w:r w:rsidR="00D64090" w:rsidRPr="00292D01">
        <w:rPr>
          <w:b/>
          <w:i/>
          <w:sz w:val="24"/>
          <w:u w:val="single"/>
        </w:rPr>
        <w:t xml:space="preserve">Don’t pay for </w:t>
      </w:r>
      <w:r w:rsidR="00292D01">
        <w:rPr>
          <w:b/>
          <w:i/>
          <w:sz w:val="24"/>
          <w:u w:val="single"/>
        </w:rPr>
        <w:t>online classes</w:t>
      </w:r>
      <w:r w:rsidR="00D64090" w:rsidRPr="00292D01">
        <w:rPr>
          <w:b/>
          <w:i/>
          <w:sz w:val="24"/>
          <w:u w:val="single"/>
        </w:rPr>
        <w:t xml:space="preserve"> starting out</w:t>
      </w:r>
      <w:r w:rsidR="00D64090">
        <w:rPr>
          <w:sz w:val="24"/>
        </w:rPr>
        <w:t xml:space="preserve">.  There are many free online resources which will introduce the core concepts that are needed for MetalCow.  If you cannot find Java specifically but your student finds JavaScript or C/C++ classes these are all programming languages in the same family and the core concepts will all transfer.  </w:t>
      </w:r>
      <w:r w:rsidR="00292D01">
        <w:rPr>
          <w:sz w:val="24"/>
        </w:rPr>
        <w:t xml:space="preserve">If you are looking for places to learn or have questions feel free to send questions to </w:t>
      </w:r>
      <w:hyperlink r:id="rId38" w:history="1">
        <w:r w:rsidR="00292D01" w:rsidRPr="000F7114">
          <w:rPr>
            <w:rStyle w:val="Hyperlink"/>
            <w:sz w:val="24"/>
          </w:rPr>
          <w:t>teammetalcow@gmail.com</w:t>
        </w:r>
      </w:hyperlink>
      <w:r w:rsidR="00292D01">
        <w:rPr>
          <w:sz w:val="24"/>
        </w:rPr>
        <w:t xml:space="preserve"> or on the Metal Cow Slack Channels </w:t>
      </w:r>
      <w:hyperlink r:id="rId39" w:history="1">
        <w:r w:rsidR="00292D01" w:rsidRPr="000F7114">
          <w:rPr>
            <w:rStyle w:val="Hyperlink"/>
            <w:sz w:val="24"/>
          </w:rPr>
          <w:t>http://metalcowrobotics.slack.com</w:t>
        </w:r>
      </w:hyperlink>
      <w:r w:rsidR="00292D01">
        <w:rPr>
          <w:sz w:val="24"/>
        </w:rPr>
        <w:t xml:space="preserve"> </w:t>
      </w:r>
    </w:p>
    <w:p w14:paraId="002AC2AC" w14:textId="4B44C47F" w:rsidR="00710FED" w:rsidRDefault="00710FED" w:rsidP="00C55912">
      <w:pPr>
        <w:pStyle w:val="BlockText"/>
        <w:rPr>
          <w:sz w:val="24"/>
        </w:rPr>
      </w:pPr>
      <w:r>
        <w:rPr>
          <w:sz w:val="24"/>
        </w:rPr>
        <w:t>The following resources should help</w:t>
      </w:r>
      <w:r w:rsidR="00D64090">
        <w:rPr>
          <w:sz w:val="24"/>
        </w:rPr>
        <w:t xml:space="preserve"> to get started</w:t>
      </w:r>
      <w:r>
        <w:rPr>
          <w:sz w:val="24"/>
        </w:rPr>
        <w:t>:</w:t>
      </w:r>
    </w:p>
    <w:p w14:paraId="791FEB61" w14:textId="7E4F8A6B" w:rsidR="00292D01" w:rsidRDefault="00292D01" w:rsidP="00D64090">
      <w:pPr>
        <w:pStyle w:val="BlockText"/>
        <w:ind w:left="720"/>
        <w:rPr>
          <w:sz w:val="24"/>
        </w:rPr>
      </w:pPr>
      <w:hyperlink r:id="rId40" w:history="1">
        <w:r w:rsidRPr="000F7114">
          <w:rPr>
            <w:rStyle w:val="Hyperlink"/>
            <w:sz w:val="24"/>
          </w:rPr>
          <w:t>https://scratch.mit.edu/</w:t>
        </w:r>
      </w:hyperlink>
      <w:r>
        <w:rPr>
          <w:sz w:val="24"/>
        </w:rPr>
        <w:t xml:space="preserve"> - Developed by MIT, Scratch is a programming language with a visual editor specifically designed to teach kids programming concepts and principles at a young age and in a fun way.  I have used this at countless STEM education events for kids and adults.</w:t>
      </w:r>
    </w:p>
    <w:p w14:paraId="22CE9DD4" w14:textId="6DE87F8E" w:rsidR="006E7893" w:rsidRDefault="006E7893" w:rsidP="00D64090">
      <w:pPr>
        <w:pStyle w:val="BlockText"/>
        <w:ind w:left="720"/>
        <w:rPr>
          <w:sz w:val="24"/>
        </w:rPr>
      </w:pPr>
      <w:hyperlink r:id="rId41" w:history="1">
        <w:r w:rsidRPr="000F7114">
          <w:rPr>
            <w:rStyle w:val="Hyperlink"/>
            <w:sz w:val="24"/>
          </w:rPr>
          <w:t>https://www.codecademy.com/learn/learn-java</w:t>
        </w:r>
      </w:hyperlink>
      <w:r>
        <w:rPr>
          <w:sz w:val="24"/>
        </w:rPr>
        <w:t xml:space="preserve"> - Lessons are free, but you have to create an account.  There is no need to upgrade to Pro</w:t>
      </w:r>
      <w:r w:rsidR="00292D01">
        <w:rPr>
          <w:sz w:val="24"/>
        </w:rPr>
        <w:t>, just do the main free tutorial lessons.</w:t>
      </w:r>
    </w:p>
    <w:p w14:paraId="7C50DDFB" w14:textId="3718C013" w:rsidR="006F179F" w:rsidRPr="00C55912" w:rsidRDefault="00710FED" w:rsidP="00CB0548">
      <w:pPr>
        <w:pStyle w:val="BlockText"/>
        <w:ind w:left="720"/>
        <w:rPr>
          <w:sz w:val="24"/>
        </w:rPr>
      </w:pPr>
      <w:hyperlink r:id="rId42" w:history="1">
        <w:r w:rsidRPr="000F7114">
          <w:rPr>
            <w:rStyle w:val="Hyperlink"/>
            <w:sz w:val="24"/>
          </w:rPr>
          <w:t>http://www.learnjavaonline.org/en/Welcome</w:t>
        </w:r>
      </w:hyperlink>
      <w:r>
        <w:rPr>
          <w:sz w:val="24"/>
        </w:rPr>
        <w:t xml:space="preserve"> - </w:t>
      </w:r>
      <w:r w:rsidR="00CB0548">
        <w:rPr>
          <w:sz w:val="24"/>
        </w:rPr>
        <w:t xml:space="preserve">Work </w:t>
      </w:r>
      <w:r w:rsidR="00FE04D4">
        <w:rPr>
          <w:sz w:val="24"/>
        </w:rPr>
        <w:t>the “</w:t>
      </w:r>
      <w:r w:rsidR="00FE04D4" w:rsidRPr="00FE04D4">
        <w:rPr>
          <w:sz w:val="24"/>
        </w:rPr>
        <w:t>Learn the Basics</w:t>
      </w:r>
      <w:r w:rsidR="00FE04D4">
        <w:rPr>
          <w:sz w:val="24"/>
        </w:rPr>
        <w:t>”</w:t>
      </w:r>
      <w:r w:rsidR="006E7893">
        <w:rPr>
          <w:sz w:val="24"/>
        </w:rPr>
        <w:t xml:space="preserve"> lab activities and </w:t>
      </w:r>
      <w:r w:rsidR="00CB0548">
        <w:rPr>
          <w:sz w:val="24"/>
        </w:rPr>
        <w:t>feel</w:t>
      </w:r>
      <w:r w:rsidR="006E7893">
        <w:rPr>
          <w:sz w:val="24"/>
        </w:rPr>
        <w:t xml:space="preserve"> encouraged to do the advanced topics if </w:t>
      </w:r>
      <w:r w:rsidR="00CB0548">
        <w:rPr>
          <w:sz w:val="24"/>
        </w:rPr>
        <w:t>you</w:t>
      </w:r>
      <w:r w:rsidR="006E7893">
        <w:rPr>
          <w:sz w:val="24"/>
        </w:rPr>
        <w:t xml:space="preserve"> are feeling comfortable.</w:t>
      </w:r>
      <w:r w:rsidR="00FE04D4">
        <w:rPr>
          <w:sz w:val="24"/>
        </w:rPr>
        <w:br/>
      </w:r>
      <w:r>
        <w:rPr>
          <w:sz w:val="24"/>
        </w:rPr>
        <w:br/>
      </w:r>
      <w:hyperlink r:id="rId43" w:history="1">
        <w:r w:rsidR="00D64090" w:rsidRPr="000F7114">
          <w:rPr>
            <w:rStyle w:val="Hyperlink"/>
            <w:sz w:val="24"/>
          </w:rPr>
          <w:t>https://www.khanacademy.org/computing/computer-programming</w:t>
        </w:r>
      </w:hyperlink>
      <w:r w:rsidR="00D64090">
        <w:rPr>
          <w:sz w:val="24"/>
        </w:rPr>
        <w:t xml:space="preserve"> - This course uses JavaScript which is a different programming language.  However</w:t>
      </w:r>
      <w:r w:rsidR="00292D01">
        <w:rPr>
          <w:sz w:val="24"/>
        </w:rPr>
        <w:t>,</w:t>
      </w:r>
      <w:r w:rsidR="00D64090">
        <w:rPr>
          <w:sz w:val="24"/>
        </w:rPr>
        <w:t xml:space="preserve"> the programming logic and concepts will be transferable.  Also JavaScript is a web language, so it </w:t>
      </w:r>
      <w:r w:rsidR="00292D01">
        <w:rPr>
          <w:sz w:val="24"/>
        </w:rPr>
        <w:t>you</w:t>
      </w:r>
      <w:r w:rsidR="00D64090">
        <w:rPr>
          <w:sz w:val="24"/>
        </w:rPr>
        <w:t xml:space="preserve"> want to help or play with websites this will be useful.</w:t>
      </w:r>
      <w:r w:rsidR="00C55912">
        <w:rPr>
          <w:sz w:val="24"/>
        </w:rPr>
        <w:t xml:space="preserve"> </w:t>
      </w:r>
    </w:p>
    <w:p w14:paraId="4560DE98" w14:textId="3048432A" w:rsidR="006F179F" w:rsidRPr="00C55912" w:rsidRDefault="006F179F" w:rsidP="00C55912">
      <w:pPr>
        <w:pStyle w:val="Heading2"/>
      </w:pPr>
      <w:r w:rsidRPr="00C55912">
        <w:lastRenderedPageBreak/>
        <w:t>Weekly Programming Labs and Challenges</w:t>
      </w:r>
    </w:p>
    <w:p w14:paraId="283554CA" w14:textId="4342DC12" w:rsidR="006F179F" w:rsidRDefault="00CB0548" w:rsidP="00C55912">
      <w:pPr>
        <w:pStyle w:val="BlockText"/>
        <w:rPr>
          <w:sz w:val="24"/>
        </w:rPr>
      </w:pPr>
      <w:r>
        <w:rPr>
          <w:sz w:val="24"/>
        </w:rPr>
        <w:t xml:space="preserve">Please register for the MetalCow Slack: </w:t>
      </w:r>
      <w:hyperlink r:id="rId44" w:history="1">
        <w:r w:rsidRPr="000F7114">
          <w:rPr>
            <w:rStyle w:val="Hyperlink"/>
            <w:sz w:val="24"/>
          </w:rPr>
          <w:t>http://metalcowrobotics.slack.com</w:t>
        </w:r>
      </w:hyperlink>
    </w:p>
    <w:p w14:paraId="0E061CA2" w14:textId="0805B645" w:rsidR="00692323" w:rsidRDefault="00CB0548" w:rsidP="00CB0548">
      <w:pPr>
        <w:pStyle w:val="BlockText"/>
        <w:rPr>
          <w:sz w:val="24"/>
        </w:rPr>
      </w:pPr>
      <w:r>
        <w:rPr>
          <w:sz w:val="24"/>
        </w:rPr>
        <w:t>It is my intention to post activities/labs/challenges in the Slack for those that want to continue learning and preparing for build season during the holidays.  I will also post instructions on how to install and setup Eclipse/STS IDEs at home and answer troubleshooting questions there.</w:t>
      </w:r>
    </w:p>
    <w:p w14:paraId="5E2E1CDA" w14:textId="677B02EC" w:rsidR="00CB0548" w:rsidRPr="00C55912" w:rsidRDefault="00CB0548" w:rsidP="00CB0548">
      <w:pPr>
        <w:pStyle w:val="BlockText"/>
        <w:rPr>
          <w:sz w:val="24"/>
        </w:rPr>
      </w:pPr>
      <w:r>
        <w:rPr>
          <w:sz w:val="24"/>
        </w:rPr>
        <w:t xml:space="preserve">These activities will help practice and sharpen the programming concepts that you have learned as well as introduce some of the other sites and topics we will use in MetalCow, such as source code management with </w:t>
      </w:r>
      <w:hyperlink r:id="rId45" w:history="1">
        <w:r w:rsidRPr="000F7114">
          <w:rPr>
            <w:rStyle w:val="Hyperlink"/>
            <w:sz w:val="24"/>
          </w:rPr>
          <w:t>https://github.com/MetalCowRobotics</w:t>
        </w:r>
      </w:hyperlink>
      <w:r>
        <w:rPr>
          <w:sz w:val="24"/>
        </w:rPr>
        <w:t xml:space="preserve"> and the APIs which will be used by the robot.</w:t>
      </w:r>
    </w:p>
    <w:sectPr w:rsidR="00CB0548" w:rsidRPr="00C55912" w:rsidSect="00FF4C42">
      <w:footerReference w:type="default" r:id="rId46"/>
      <w:pgSz w:w="12240" w:h="15840"/>
      <w:pgMar w:top="1440" w:right="720" w:bottom="1827" w:left="720" w:header="720" w:footer="792"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A5726" w14:textId="77777777" w:rsidR="00594CD0" w:rsidRDefault="00594CD0">
      <w:pPr>
        <w:spacing w:after="0" w:line="240" w:lineRule="auto"/>
      </w:pPr>
      <w:r>
        <w:separator/>
      </w:r>
    </w:p>
  </w:endnote>
  <w:endnote w:type="continuationSeparator" w:id="0">
    <w:p w14:paraId="028E9D2B" w14:textId="77777777" w:rsidR="00594CD0" w:rsidRDefault="00594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270"/>
      <w:docPartObj>
        <w:docPartGallery w:val="Page Numbers (Top of Page)"/>
        <w:docPartUnique/>
      </w:docPartObj>
    </w:sdtPr>
    <w:sdtEndPr/>
    <w:sdtContent>
      <w:p w14:paraId="02C1ECAE" w14:textId="77777777" w:rsidR="00791293" w:rsidRDefault="00594CD0">
        <w:pPr>
          <w:pStyle w:val="Footer"/>
        </w:pPr>
        <w:r>
          <w:fldChar w:fldCharType="begin"/>
        </w:r>
        <w:r>
          <w:instrText xml:space="preserve"> PAGE   \* MERGEFORMAT </w:instrText>
        </w:r>
        <w:r>
          <w:fldChar w:fldCharType="separate"/>
        </w:r>
        <w:r w:rsidR="008544DB">
          <w:rPr>
            <w:noProof/>
          </w:rPr>
          <w:t>2</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97BC11" w14:textId="77777777" w:rsidR="00594CD0" w:rsidRDefault="00594CD0">
      <w:pPr>
        <w:spacing w:after="0" w:line="240" w:lineRule="auto"/>
      </w:pPr>
      <w:r>
        <w:separator/>
      </w:r>
    </w:p>
  </w:footnote>
  <w:footnote w:type="continuationSeparator" w:id="0">
    <w:p w14:paraId="16B665D4" w14:textId="77777777" w:rsidR="00594CD0" w:rsidRDefault="00594CD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CA0AA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2">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3">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352AD3"/>
    <w:multiLevelType w:val="hybridMultilevel"/>
    <w:tmpl w:val="69D6A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2D43D5"/>
    <w:multiLevelType w:val="hybridMultilevel"/>
    <w:tmpl w:val="69D6A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FC4B2C"/>
    <w:multiLevelType w:val="hybridMultilevel"/>
    <w:tmpl w:val="51C68E68"/>
    <w:lvl w:ilvl="0" w:tplc="93908F1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E9775C"/>
    <w:multiLevelType w:val="hybridMultilevel"/>
    <w:tmpl w:val="A5566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1"/>
  </w:num>
  <w:num w:numId="5">
    <w:abstractNumId w:val="10"/>
  </w:num>
  <w:num w:numId="6">
    <w:abstractNumId w:val="9"/>
  </w:num>
  <w:num w:numId="7">
    <w:abstractNumId w:val="3"/>
  </w:num>
  <w:num w:numId="8">
    <w:abstractNumId w:val="8"/>
  </w:num>
  <w:num w:numId="9">
    <w:abstractNumId w:val="7"/>
  </w:num>
  <w:num w:numId="10">
    <w:abstractNumId w:val="0"/>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C0F"/>
    <w:rsid w:val="000F0369"/>
    <w:rsid w:val="00181860"/>
    <w:rsid w:val="00193AA3"/>
    <w:rsid w:val="001B7FE0"/>
    <w:rsid w:val="001F1398"/>
    <w:rsid w:val="0020018C"/>
    <w:rsid w:val="002257AE"/>
    <w:rsid w:val="00241020"/>
    <w:rsid w:val="002552F4"/>
    <w:rsid w:val="00257A57"/>
    <w:rsid w:val="00292D01"/>
    <w:rsid w:val="002C20C2"/>
    <w:rsid w:val="00313E40"/>
    <w:rsid w:val="00315365"/>
    <w:rsid w:val="0037102D"/>
    <w:rsid w:val="003E6FEB"/>
    <w:rsid w:val="003F4EC0"/>
    <w:rsid w:val="00442AFE"/>
    <w:rsid w:val="00476E4E"/>
    <w:rsid w:val="00524313"/>
    <w:rsid w:val="00563F49"/>
    <w:rsid w:val="00594CD0"/>
    <w:rsid w:val="005C405B"/>
    <w:rsid w:val="00620CCF"/>
    <w:rsid w:val="00632ED4"/>
    <w:rsid w:val="00647905"/>
    <w:rsid w:val="0066417D"/>
    <w:rsid w:val="00692323"/>
    <w:rsid w:val="006E7893"/>
    <w:rsid w:val="006F179F"/>
    <w:rsid w:val="00710FED"/>
    <w:rsid w:val="00745C0F"/>
    <w:rsid w:val="007541BC"/>
    <w:rsid w:val="00791293"/>
    <w:rsid w:val="008544DB"/>
    <w:rsid w:val="008D68CC"/>
    <w:rsid w:val="00957871"/>
    <w:rsid w:val="009B0584"/>
    <w:rsid w:val="00AA1BF4"/>
    <w:rsid w:val="00AF06D6"/>
    <w:rsid w:val="00B45083"/>
    <w:rsid w:val="00BF6C03"/>
    <w:rsid w:val="00C55912"/>
    <w:rsid w:val="00CB0548"/>
    <w:rsid w:val="00D64090"/>
    <w:rsid w:val="00DF3973"/>
    <w:rsid w:val="00E165AE"/>
    <w:rsid w:val="00E26236"/>
    <w:rsid w:val="00E729AE"/>
    <w:rsid w:val="00F93269"/>
    <w:rsid w:val="00FB1D47"/>
    <w:rsid w:val="00FC3805"/>
    <w:rsid w:val="00FE04D4"/>
    <w:rsid w:val="00FF4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F391E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9"/>
    <w:unhideWhenUsed/>
    <w:qFormat/>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8"/>
      <w:szCs w:val="26"/>
    </w:rPr>
  </w:style>
  <w:style w:type="paragraph" w:styleId="Heading3">
    <w:name w:val="heading 3"/>
    <w:basedOn w:val="Normal"/>
    <w:next w:val="Normal"/>
    <w:link w:val="Heading3Char"/>
    <w:uiPriority w:val="9"/>
    <w:unhideWhenUsed/>
    <w:qFormat/>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9"/>
    <w:semiHidden/>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9"/>
    <w:semiHidden/>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Heading6">
    <w:name w:val="heading 6"/>
    <w:basedOn w:val="Normal"/>
    <w:next w:val="Normal"/>
    <w:link w:val="Heading6Ch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Heading7">
    <w:name w:val="heading 7"/>
    <w:basedOn w:val="Normal"/>
    <w:next w:val="Normal"/>
    <w:link w:val="Heading7Ch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E09B3B" w:themeColor="accent1"/>
      <w:sz w:val="38"/>
      <w:szCs w:val="26"/>
    </w:rPr>
  </w:style>
  <w:style w:type="paragraph" w:styleId="ListBullet">
    <w:name w:val="List Bullet"/>
    <w:basedOn w:val="Normal"/>
    <w:uiPriority w:val="10"/>
    <w:qFormat/>
    <w:pPr>
      <w:numPr>
        <w:numId w:val="7"/>
      </w:numPr>
      <w:spacing w:after="120"/>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unhideWhenUsed/>
    <w:qFormat/>
    <w:pPr>
      <w:spacing w:before="400" w:after="520"/>
      <w:contextualSpacing/>
    </w:pPr>
    <w:rPr>
      <w:b/>
      <w:iCs/>
      <w:sz w:val="56"/>
    </w:rPr>
  </w:style>
  <w:style w:type="character" w:customStyle="1" w:styleId="IntenseQuoteChar">
    <w:name w:val="Intense Quote Char"/>
    <w:basedOn w:val="DefaultParagraphFont"/>
    <w:link w:val="IntenseQuote"/>
    <w:uiPriority w:val="30"/>
    <w:rPr>
      <w:b/>
      <w:iCs/>
      <w:sz w:val="56"/>
    </w:rPr>
  </w:style>
  <w:style w:type="table" w:customStyle="1" w:styleId="ModernPaper">
    <w:name w:val="Modern Paper"/>
    <w:basedOn w:val="TableNormal"/>
    <w:uiPriority w:val="99"/>
    <w:pPr>
      <w:spacing w:before="200" w:line="240" w:lineRule="auto"/>
    </w:pPr>
    <w:tblPr>
      <w:tblInd w:w="0" w:type="dxa"/>
      <w:tblBorders>
        <w:insideH w:val="single" w:sz="8" w:space="0" w:color="2A2A2A" w:themeColor="text2"/>
      </w:tblBorders>
      <w:tblCellMar>
        <w:top w:w="0" w:type="dxa"/>
        <w:left w:w="144" w:type="dxa"/>
        <w:bottom w:w="0"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949494" w:themeColor="text2" w:themeTint="80"/>
      <w:sz w:val="3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E09B3B" w:themeColor="accent1"/>
      <w:sz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949494" w:themeColor="text2" w:themeTint="80"/>
      <w:sz w:val="32"/>
      <w:szCs w:val="21"/>
    </w:rPr>
  </w:style>
  <w:style w:type="character" w:styleId="Emphasis">
    <w:name w:val="Emphasis"/>
    <w:basedOn w:val="DefaultParagraphFont"/>
    <w:uiPriority w:val="20"/>
    <w:semiHidden/>
    <w:unhideWhenUsed/>
    <w:qFormat/>
    <w:rPr>
      <w:i w:val="0"/>
      <w:iCs/>
      <w:color w:val="E09B3B" w:themeColor="accent1"/>
    </w:rPr>
  </w:style>
  <w:style w:type="character" w:styleId="IntenseEmphasis">
    <w:name w:val="Intense Emphasis"/>
    <w:basedOn w:val="DefaultParagraphFont"/>
    <w:uiPriority w:val="21"/>
    <w:semiHidden/>
    <w:unhideWhenUsed/>
    <w:qFormat/>
    <w:rPr>
      <w:b/>
      <w:i/>
      <w:iCs/>
      <w:color w:val="E09B3B" w:themeColor="accent1"/>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pPr>
      <w:numPr>
        <w:ilvl w:val="1"/>
      </w:numPr>
      <w:spacing w:after="1200" w:line="240" w:lineRule="auto"/>
      <w:contextualSpacing/>
    </w:pPr>
    <w:rPr>
      <w:rFonts w:eastAsiaTheme="minorEastAsia"/>
      <w:b/>
      <w:color w:val="E09B3B" w:themeColor="accent1"/>
      <w:sz w:val="56"/>
    </w:rPr>
  </w:style>
  <w:style w:type="character" w:customStyle="1" w:styleId="SubtitleChar">
    <w:name w:val="Subtitle Char"/>
    <w:basedOn w:val="DefaultParagraphFont"/>
    <w:link w:val="Subtitle"/>
    <w:uiPriority w:val="11"/>
    <w:semiHidden/>
    <w:rPr>
      <w:rFonts w:eastAsiaTheme="minorEastAsia"/>
      <w:b/>
      <w:color w:val="E09B3B" w:themeColor="accent1"/>
      <w:sz w:val="56"/>
      <w:szCs w:val="22"/>
    </w:r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29"/>
    <w:unhideWhenUsed/>
    <w:qFormat/>
    <w:pPr>
      <w:spacing w:before="360" w:after="360"/>
      <w:contextualSpacing/>
    </w:pPr>
    <w:rPr>
      <w:iCs/>
      <w:sz w:val="60"/>
    </w:rPr>
  </w:style>
  <w:style w:type="character" w:customStyle="1" w:styleId="QuoteChar">
    <w:name w:val="Quote Char"/>
    <w:basedOn w:val="DefaultParagraphFont"/>
    <w:link w:val="Quote"/>
    <w:uiPriority w:val="29"/>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qFormat/>
    <w:pPr>
      <w:numPr>
        <w:numId w:val="6"/>
      </w:numPr>
      <w:spacing w:after="120"/>
    </w:pPr>
  </w:style>
  <w:style w:type="paragraph" w:styleId="BlockText">
    <w:name w:val="Block Text"/>
    <w:basedOn w:val="Normal"/>
    <w:uiPriority w:val="31"/>
    <w:unhideWhenUsed/>
    <w:pPr>
      <w:spacing w:before="360" w:after="360"/>
    </w:pPr>
    <w:rPr>
      <w:rFonts w:eastAsiaTheme="minorEastAsia"/>
      <w:iCs/>
      <w:color w:val="3E3E3E" w:themeColor="text2" w:themeTint="E6"/>
      <w:sz w:val="28"/>
    </w:rPr>
  </w:style>
  <w:style w:type="paragraph" w:styleId="NormalWeb">
    <w:name w:val="Normal (Web)"/>
    <w:basedOn w:val="Normal"/>
    <w:uiPriority w:val="99"/>
    <w:semiHidden/>
    <w:unhideWhenUsed/>
    <w:rsid w:val="00257A57"/>
    <w:pPr>
      <w:spacing w:before="100" w:beforeAutospacing="1" w:after="100" w:afterAutospacing="1" w:line="240" w:lineRule="auto"/>
    </w:pPr>
    <w:rPr>
      <w:rFonts w:ascii="Times New Roman" w:hAnsi="Times New Roman" w:cs="Times New Roman"/>
      <w:color w:val="auto"/>
      <w:sz w:val="24"/>
      <w:szCs w:val="24"/>
      <w:lang w:eastAsia="en-US"/>
    </w:rPr>
  </w:style>
  <w:style w:type="character" w:styleId="Hyperlink">
    <w:name w:val="Hyperlink"/>
    <w:basedOn w:val="DefaultParagraphFont"/>
    <w:uiPriority w:val="99"/>
    <w:unhideWhenUsed/>
    <w:rsid w:val="00692323"/>
    <w:rPr>
      <w:color w:val="847B97" w:themeColor="hyperlink"/>
      <w:u w:val="single"/>
    </w:rPr>
  </w:style>
  <w:style w:type="character" w:styleId="FollowedHyperlink">
    <w:name w:val="FollowedHyperlink"/>
    <w:basedOn w:val="DefaultParagraphFont"/>
    <w:uiPriority w:val="99"/>
    <w:semiHidden/>
    <w:unhideWhenUsed/>
    <w:rsid w:val="003F4EC0"/>
    <w:rPr>
      <w:color w:val="487B97" w:themeColor="followedHyperlink"/>
      <w:u w:val="single"/>
    </w:rPr>
  </w:style>
  <w:style w:type="character" w:customStyle="1" w:styleId="Code">
    <w:name w:val="Code"/>
    <w:basedOn w:val="DefaultParagraphFont"/>
    <w:uiPriority w:val="1"/>
    <w:qFormat/>
    <w:rsid w:val="00181860"/>
    <w:rPr>
      <w:rFonts w:ascii="Consolas" w:hAnsi="Consolas"/>
      <w:b w:val="0"/>
      <w:u w:val="none"/>
    </w:rPr>
  </w:style>
  <w:style w:type="paragraph" w:styleId="ListParagraph">
    <w:name w:val="List Paragraph"/>
    <w:basedOn w:val="Normal"/>
    <w:uiPriority w:val="34"/>
    <w:unhideWhenUsed/>
    <w:qFormat/>
    <w:rsid w:val="002257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1200042">
      <w:bodyDiv w:val="1"/>
      <w:marLeft w:val="0"/>
      <w:marRight w:val="0"/>
      <w:marTop w:val="0"/>
      <w:marBottom w:val="0"/>
      <w:divBdr>
        <w:top w:val="none" w:sz="0" w:space="0" w:color="auto"/>
        <w:left w:val="none" w:sz="0" w:space="0" w:color="auto"/>
        <w:bottom w:val="none" w:sz="0" w:space="0" w:color="auto"/>
        <w:right w:val="none" w:sz="0" w:space="0" w:color="auto"/>
      </w:divBdr>
    </w:div>
    <w:div w:id="1594973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ntTable" Target="fontTable.xml"/><Relationship Id="rId48" Type="http://schemas.openxmlformats.org/officeDocument/2006/relationships/glossaryDocument" Target="glossary/document.xml"/><Relationship Id="rId49" Type="http://schemas.openxmlformats.org/officeDocument/2006/relationships/theme" Target="theme/theme1.xml"/><Relationship Id="rId20" Type="http://schemas.openxmlformats.org/officeDocument/2006/relationships/image" Target="media/image12.tif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yperlink" Target="https://goo.gl/BP0L9M"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hyperlink" Target="mailto:teammetalcow@gmail.com" TargetMode="External"/><Relationship Id="rId39" Type="http://schemas.openxmlformats.org/officeDocument/2006/relationships/hyperlink" Target="http://metalcowrobotics.slack.com" TargetMode="External"/><Relationship Id="rId40" Type="http://schemas.openxmlformats.org/officeDocument/2006/relationships/hyperlink" Target="https://scratch.mit.edu/" TargetMode="External"/><Relationship Id="rId41" Type="http://schemas.openxmlformats.org/officeDocument/2006/relationships/hyperlink" Target="https://www.codecademy.com/learn/learn-java" TargetMode="External"/><Relationship Id="rId42" Type="http://schemas.openxmlformats.org/officeDocument/2006/relationships/hyperlink" Target="http://www.learnjavaonline.org/en/Welcome" TargetMode="External"/><Relationship Id="rId43" Type="http://schemas.openxmlformats.org/officeDocument/2006/relationships/hyperlink" Target="https://www.khanacademy.org/computing/computer-programming" TargetMode="External"/><Relationship Id="rId44" Type="http://schemas.openxmlformats.org/officeDocument/2006/relationships/hyperlink" Target="http://metalcowrobotics.slack.com" TargetMode="External"/><Relationship Id="rId45" Type="http://schemas.openxmlformats.org/officeDocument/2006/relationships/hyperlink" Target="https://github.com/MetalCowRoboti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trobert/Library/Containers/com.microsoft.Word/Data/Library/Caches/TM10002078/Modern%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5B9BD5"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6CC"/>
    <w:rsid w:val="002F3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AB47C2843C4A4AA99371290C3EFC3E">
    <w:name w:val="11AB47C2843C4A4AA99371290C3EFC3E"/>
  </w:style>
  <w:style w:type="paragraph" w:customStyle="1" w:styleId="835B8B6751E34B4FB84F579C72AEFBBA">
    <w:name w:val="835B8B6751E34B4FB84F579C72AEFBBA"/>
  </w:style>
  <w:style w:type="paragraph" w:customStyle="1" w:styleId="347CDC937F18A447B9B68562B849EEF3">
    <w:name w:val="347CDC937F18A447B9B68562B849EEF3"/>
  </w:style>
  <w:style w:type="paragraph" w:customStyle="1" w:styleId="87A06981898F674FB369AC413FCCE630">
    <w:name w:val="87A06981898F674FB369AC413FCCE630"/>
  </w:style>
  <w:style w:type="paragraph" w:customStyle="1" w:styleId="723377C23DE5234EA1A29717579D64FD">
    <w:name w:val="723377C23DE5234EA1A29717579D64FD"/>
  </w:style>
  <w:style w:type="paragraph" w:customStyle="1" w:styleId="655A2FE0465B694FAF09643CE59BEB72">
    <w:name w:val="655A2FE0465B694FAF09643CE59BEB72"/>
  </w:style>
  <w:style w:type="paragraph" w:customStyle="1" w:styleId="1645EF917980D2429C22290800C16F20">
    <w:name w:val="1645EF917980D2429C22290800C16F20"/>
  </w:style>
  <w:style w:type="paragraph" w:styleId="ListBullet">
    <w:name w:val="List Bullet"/>
    <w:basedOn w:val="Normal"/>
    <w:uiPriority w:val="12"/>
    <w:qFormat/>
    <w:pPr>
      <w:numPr>
        <w:numId w:val="1"/>
      </w:numPr>
      <w:spacing w:after="160" w:line="312" w:lineRule="auto"/>
    </w:pPr>
    <w:rPr>
      <w:rFonts w:eastAsiaTheme="minorHAnsi"/>
      <w:i/>
      <w:color w:val="657C9C" w:themeColor="text2" w:themeTint="BF"/>
      <w:szCs w:val="20"/>
      <w:lang w:eastAsia="ja-JP"/>
    </w:rPr>
  </w:style>
  <w:style w:type="paragraph" w:customStyle="1" w:styleId="D37A89F6C2715744BC88BA2AC383D286">
    <w:name w:val="D37A89F6C2715744BC88BA2AC383D286"/>
  </w:style>
  <w:style w:type="paragraph" w:customStyle="1" w:styleId="04D947ADCA3BCE4FB4C201ED1E1D3038">
    <w:name w:val="04D947ADCA3BCE4FB4C201ED1E1D3038"/>
  </w:style>
  <w:style w:type="paragraph" w:customStyle="1" w:styleId="51E20BA6ADCC4E448FE1266530BAAD2C">
    <w:name w:val="51E20BA6ADCC4E448FE1266530BAAD2C"/>
  </w:style>
  <w:style w:type="paragraph" w:customStyle="1" w:styleId="334EF69D79BE8E459480CC7067A60DB5">
    <w:name w:val="334EF69D79BE8E459480CC7067A60DB5"/>
  </w:style>
  <w:style w:type="paragraph" w:customStyle="1" w:styleId="7DE9A4DF7A8891409976031CEA0F99A0">
    <w:name w:val="7DE9A4DF7A8891409976031CEA0F99A0"/>
  </w:style>
  <w:style w:type="paragraph" w:customStyle="1" w:styleId="EB7F7A0A5E62DA458558E22793412D81">
    <w:name w:val="EB7F7A0A5E62DA458558E22793412D81"/>
  </w:style>
  <w:style w:type="paragraph" w:customStyle="1" w:styleId="2F9AE59AAD841D4581EF616AD407E4CC">
    <w:name w:val="2F9AE59AAD841D4581EF616AD407E4CC"/>
  </w:style>
  <w:style w:type="paragraph" w:customStyle="1" w:styleId="2F0340445291284AA12971EA541A242A">
    <w:name w:val="2F0340445291284AA12971EA541A242A"/>
  </w:style>
  <w:style w:type="paragraph" w:customStyle="1" w:styleId="5A475A789E1DE34F9505B337E83B83E1">
    <w:name w:val="5A475A789E1DE34F9505B337E83B83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01802BD-D145-F648-92A6-C4E65456D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Paper.dotx</Template>
  <TotalTime>221</TotalTime>
  <Pages>15</Pages>
  <Words>1543</Words>
  <Characters>8800</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Robert</dc:creator>
  <cp:keywords/>
  <dc:description/>
  <cp:lastModifiedBy>Tim Robert</cp:lastModifiedBy>
  <cp:revision>23</cp:revision>
  <dcterms:created xsi:type="dcterms:W3CDTF">2015-11-19T01:37:00Z</dcterms:created>
  <dcterms:modified xsi:type="dcterms:W3CDTF">2015-11-19T06:36:00Z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